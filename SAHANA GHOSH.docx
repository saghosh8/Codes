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7"/>
        <w:gridCol w:w="279"/>
        <w:gridCol w:w="3445"/>
        <w:gridCol w:w="6312"/>
        <w:gridCol w:w="414"/>
        <w:gridCol w:w="625"/>
      </w:tblGrid>
      <w:tr w:rsidR="00F91753" w:rsidRPr="00320ECB" w14:paraId="2B6D8593" w14:textId="77777777" w:rsidTr="005F0D17">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61C05AF0" w14:textId="77777777" w:rsidR="00F91753" w:rsidRPr="00173B36" w:rsidRDefault="00F91753" w:rsidP="00320ECB"/>
        </w:tc>
      </w:tr>
      <w:tr w:rsidR="005F0D17" w:rsidRPr="00320ECB" w14:paraId="635F14AE" w14:textId="77777777" w:rsidTr="005F0D17">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23AA30D2" w14:textId="77777777"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14:paraId="531FA8A7" w14:textId="77777777" w:rsidR="00F91753" w:rsidRPr="00173B36" w:rsidRDefault="00F91753" w:rsidP="005A3E0B"/>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0095E9A3" w14:textId="77777777" w:rsidR="00F91753" w:rsidRPr="00173B36" w:rsidRDefault="00F91753" w:rsidP="001E5794">
            <w:pPr>
              <w:pStyle w:val="NoSpacing"/>
            </w:pPr>
          </w:p>
        </w:tc>
        <w:tc>
          <w:tcPr>
            <w:tcW w:w="289" w:type="dxa"/>
            <w:vMerge w:val="restart"/>
            <w:tcBorders>
              <w:top w:val="nil"/>
              <w:left w:val="nil"/>
              <w:bottom w:val="nil"/>
              <w:right w:val="nil"/>
            </w:tcBorders>
            <w:tcMar>
              <w:top w:w="0" w:type="dxa"/>
              <w:left w:w="115" w:type="dxa"/>
              <w:bottom w:w="0" w:type="dxa"/>
              <w:right w:w="115" w:type="dxa"/>
            </w:tcMar>
          </w:tcPr>
          <w:p w14:paraId="1230B2F6" w14:textId="77777777" w:rsidR="00F91753" w:rsidRPr="00173B36" w:rsidRDefault="00F91753" w:rsidP="005A3E0B"/>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14E494D" w14:textId="77777777" w:rsidR="00F91753" w:rsidRPr="00173B36" w:rsidRDefault="00F91753" w:rsidP="005A3E0B"/>
        </w:tc>
      </w:tr>
      <w:tr w:rsidR="005F0D17" w:rsidRPr="00320ECB" w14:paraId="29426164" w14:textId="77777777" w:rsidTr="009715A4">
        <w:trPr>
          <w:trHeight w:val="423"/>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A949A0" w14:textId="77777777"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667A66F9" w14:textId="77777777" w:rsidR="00F91753" w:rsidRPr="00173B36" w:rsidRDefault="00F91753" w:rsidP="005A3E0B"/>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00CD5539" w14:textId="2BEFD2DC" w:rsidR="00261E7B" w:rsidRDefault="00261E7B" w:rsidP="005A3E0B">
            <w:pPr>
              <w:pStyle w:val="Title"/>
              <w:rPr>
                <w:noProof/>
              </w:rPr>
            </w:pPr>
            <w:r w:rsidRPr="00320ECB">
              <w:rPr>
                <w:noProof/>
              </w:rPr>
              <mc:AlternateContent>
                <mc:Choice Requires="wps">
                  <w:drawing>
                    <wp:inline distT="0" distB="0" distL="0" distR="0" wp14:anchorId="1C3F348C" wp14:editId="3FCFA2D2">
                      <wp:extent cx="585216" cy="91440"/>
                      <wp:effectExtent l="0" t="0" r="24765" b="22860"/>
                      <wp:docPr id="3" name="Freeform: Shape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4DCF608"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694153">
              <w:t>SAHANA GHOSH</w:t>
            </w:r>
            <w:r>
              <w:t xml:space="preserve"> </w:t>
            </w:r>
            <w:r>
              <w:rPr>
                <w:noProof/>
              </w:rPr>
              <mc:AlternateContent>
                <mc:Choice Requires="wps">
                  <w:drawing>
                    <wp:inline distT="0" distB="0" distL="0" distR="0" wp14:anchorId="1BA62277" wp14:editId="4F84F058">
                      <wp:extent cx="594245" cy="88583"/>
                      <wp:effectExtent l="0" t="0" r="15875" b="26035"/>
                      <wp:docPr id="4" name="Freeform: Shape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8A35911"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604B1B5C" w14:textId="3EF34BAE" w:rsidR="00B62B99" w:rsidRPr="00A041FF" w:rsidRDefault="00694153" w:rsidP="005A3E0B">
            <w:pPr>
              <w:pStyle w:val="Subtitle"/>
              <w:rPr>
                <w:rFonts w:ascii="Cambria" w:hAnsi="Cambria" w:cstheme="minorHAnsi"/>
                <w:sz w:val="44"/>
                <w:szCs w:val="44"/>
              </w:rPr>
            </w:pPr>
            <w:r w:rsidRPr="00A041FF">
              <w:rPr>
                <w:rFonts w:ascii="Cambria" w:hAnsi="Cambria" w:cstheme="minorHAnsi"/>
                <w:sz w:val="44"/>
                <w:szCs w:val="44"/>
              </w:rPr>
              <w:t>SENIOR ANALYST</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3C658658" w14:textId="77777777" w:rsidR="00F91753" w:rsidRPr="00173B36" w:rsidRDefault="00F91753"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1DDFAED2" w14:textId="77777777" w:rsidR="00F91753" w:rsidRPr="00173B36" w:rsidRDefault="00F91753" w:rsidP="005A3E0B"/>
        </w:tc>
      </w:tr>
      <w:tr w:rsidR="005F0D17" w:rsidRPr="00320ECB" w14:paraId="362A139D" w14:textId="77777777" w:rsidTr="005F0D17">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29F0E85" w14:textId="77777777" w:rsidR="004A4C74" w:rsidRPr="00173B36" w:rsidRDefault="004A4C74" w:rsidP="005A3E0B"/>
        </w:tc>
        <w:tc>
          <w:tcPr>
            <w:tcW w:w="279" w:type="dxa"/>
            <w:vMerge/>
            <w:tcBorders>
              <w:top w:val="nil"/>
              <w:left w:val="nil"/>
              <w:bottom w:val="nil"/>
              <w:right w:val="nil"/>
            </w:tcBorders>
            <w:tcMar>
              <w:top w:w="0" w:type="dxa"/>
              <w:left w:w="115" w:type="dxa"/>
              <w:bottom w:w="0" w:type="dxa"/>
              <w:right w:w="115" w:type="dxa"/>
            </w:tcMar>
          </w:tcPr>
          <w:p w14:paraId="5AFCF24F" w14:textId="77777777" w:rsidR="004A4C74" w:rsidRPr="00173B36" w:rsidRDefault="004A4C74" w:rsidP="005A3E0B"/>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34E8B36A" w14:textId="77777777" w:rsidR="004A4C74" w:rsidRPr="00173B36" w:rsidRDefault="004A4C74" w:rsidP="001E5794">
            <w:pPr>
              <w:pStyle w:val="NoSpacing"/>
            </w:pPr>
          </w:p>
        </w:tc>
        <w:tc>
          <w:tcPr>
            <w:tcW w:w="289" w:type="dxa"/>
            <w:vMerge/>
            <w:tcBorders>
              <w:top w:val="nil"/>
              <w:left w:val="nil"/>
              <w:bottom w:val="nil"/>
              <w:right w:val="nil"/>
            </w:tcBorders>
            <w:tcMar>
              <w:top w:w="0" w:type="dxa"/>
              <w:left w:w="115" w:type="dxa"/>
              <w:bottom w:w="0" w:type="dxa"/>
              <w:right w:w="115" w:type="dxa"/>
            </w:tcMar>
          </w:tcPr>
          <w:p w14:paraId="5E37C6DE" w14:textId="77777777" w:rsidR="004A4C74" w:rsidRPr="00173B36" w:rsidRDefault="004A4C74"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1CD518EE" w14:textId="77777777" w:rsidR="004A4C74" w:rsidRPr="00173B36" w:rsidRDefault="004A4C74" w:rsidP="005A3E0B"/>
        </w:tc>
      </w:tr>
      <w:tr w:rsidR="00F91753" w:rsidRPr="00320ECB" w14:paraId="229B23B4" w14:textId="77777777" w:rsidTr="005F0D17">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073F4DDF" w14:textId="77777777" w:rsidR="00F91753" w:rsidRPr="00173B36" w:rsidRDefault="00F91753" w:rsidP="005A3E0B"/>
        </w:tc>
      </w:tr>
      <w:tr w:rsidR="00686284" w:rsidRPr="00320ECB" w14:paraId="1941C5EC" w14:textId="77777777" w:rsidTr="005F0D17">
        <w:trPr>
          <w:trHeight w:val="1982"/>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09DF508B" w14:textId="77777777" w:rsidR="002A6829" w:rsidRDefault="002A6829" w:rsidP="00F53B71">
            <w:pPr>
              <w:pStyle w:val="Heading1"/>
              <w:outlineLvl w:val="0"/>
            </w:pPr>
          </w:p>
          <w:sdt>
            <w:sdtPr>
              <w:id w:val="1272060749"/>
              <w:placeholder>
                <w:docPart w:val="A8C3713F2022459B9F5BE8C7A277F182"/>
              </w:placeholder>
              <w:temporary/>
              <w:showingPlcHdr/>
              <w15:appearance w15:val="hidden"/>
            </w:sdtPr>
            <w:sdtEndPr/>
            <w:sdtContent>
              <w:p w14:paraId="34B57301" w14:textId="09C5F1F1" w:rsidR="00792D43" w:rsidRPr="00173B36" w:rsidRDefault="00FF673C" w:rsidP="00F53B71">
                <w:pPr>
                  <w:pStyle w:val="Heading1"/>
                  <w:outlineLvl w:val="0"/>
                </w:pPr>
                <w:r w:rsidRPr="00173B36">
                  <w:t>CONTACT</w:t>
                </w:r>
              </w:p>
            </w:sdtContent>
          </w:sdt>
          <w:p w14:paraId="3009B333" w14:textId="77777777" w:rsidR="003E1692" w:rsidRPr="00173B36" w:rsidRDefault="003E1692" w:rsidP="00F53B71">
            <w:pPr>
              <w:pStyle w:val="NoSpacing"/>
            </w:pPr>
            <w:r w:rsidRPr="00173B36">
              <w:rPr>
                <w:noProof/>
              </w:rPr>
              <mc:AlternateContent>
                <mc:Choice Requires="wps">
                  <w:drawing>
                    <wp:inline distT="0" distB="0" distL="0" distR="0" wp14:anchorId="3A0533E4" wp14:editId="74A47616">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7C9CC88"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65EEE7E5" w14:textId="672E461A" w:rsidR="00792D43" w:rsidRPr="00861801" w:rsidRDefault="00FB1F01" w:rsidP="00F53B71">
            <w:pPr>
              <w:pStyle w:val="Contact"/>
              <w:framePr w:wrap="auto" w:vAnchor="margin" w:xAlign="left" w:yAlign="inline"/>
              <w:suppressOverlap w:val="0"/>
              <w:rPr>
                <w:sz w:val="22"/>
                <w:szCs w:val="22"/>
              </w:rPr>
            </w:pPr>
            <w:r w:rsidRPr="00861801">
              <w:rPr>
                <w:noProof/>
                <w:sz w:val="22"/>
                <w:szCs w:val="22"/>
              </w:rPr>
              <w:drawing>
                <wp:inline distT="0" distB="0" distL="0" distR="0" wp14:anchorId="64531609" wp14:editId="628154C6">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861801">
              <w:rPr>
                <w:sz w:val="22"/>
                <w:szCs w:val="22"/>
              </w:rPr>
              <w:t xml:space="preserve"> </w:t>
            </w:r>
            <w:r w:rsidR="002F7A07" w:rsidRPr="00B676F3">
              <w:rPr>
                <w:rFonts w:ascii="Cambria" w:hAnsi="Cambria"/>
                <w:sz w:val="22"/>
                <w:szCs w:val="22"/>
              </w:rPr>
              <w:t xml:space="preserve">+91 </w:t>
            </w:r>
            <w:r w:rsidR="00694153" w:rsidRPr="00B676F3">
              <w:rPr>
                <w:rFonts w:ascii="Cambria" w:hAnsi="Cambria"/>
                <w:sz w:val="22"/>
                <w:szCs w:val="22"/>
              </w:rPr>
              <w:t>8050692037</w:t>
            </w:r>
          </w:p>
          <w:p w14:paraId="66BFBEDC" w14:textId="50364E1F" w:rsidR="002F7A07" w:rsidRPr="00861801" w:rsidRDefault="00272669" w:rsidP="00F53B71">
            <w:pPr>
              <w:pStyle w:val="Contact"/>
              <w:framePr w:wrap="auto" w:vAnchor="margin" w:xAlign="left" w:yAlign="inline"/>
              <w:suppressOverlap w:val="0"/>
              <w:rPr>
                <w:sz w:val="22"/>
                <w:szCs w:val="22"/>
              </w:rPr>
            </w:pPr>
            <w:r>
              <w:rPr>
                <w:sz w:val="22"/>
                <w:szCs w:val="22"/>
              </w:rPr>
              <w:pict w14:anchorId="6A55436D">
                <v:shape id="_x0000_i1028" type="#_x0000_t75" alt="Email icon" style="width:15pt;height:12pt;visibility:visible;mso-wrap-style:square" o:bullet="t">
                  <v:imagedata r:id="rId13" o:title="Email icon"/>
                </v:shape>
              </w:pict>
            </w:r>
            <w:r w:rsidR="00F53B71" w:rsidRPr="00861801">
              <w:rPr>
                <w:sz w:val="22"/>
                <w:szCs w:val="22"/>
              </w:rPr>
              <w:t xml:space="preserve"> </w:t>
            </w:r>
            <w:r w:rsidR="00694153" w:rsidRPr="00B676F3">
              <w:rPr>
                <w:rFonts w:ascii="Cambria" w:hAnsi="Cambria"/>
                <w:sz w:val="22"/>
                <w:szCs w:val="22"/>
              </w:rPr>
              <w:t>sahanaghosh8@gmail.com</w:t>
            </w:r>
          </w:p>
          <w:p w14:paraId="3E3AFC5F" w14:textId="1AD9BDCF" w:rsidR="002F7A07" w:rsidRPr="002D63C5" w:rsidRDefault="002F7A07" w:rsidP="00F53B71">
            <w:pPr>
              <w:pStyle w:val="Contact"/>
              <w:framePr w:wrap="auto" w:vAnchor="margin" w:xAlign="left" w:yAlign="inline"/>
              <w:suppressOverlap w:val="0"/>
              <w:rPr>
                <w:b/>
              </w:rPr>
            </w:pPr>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id w:val="-447008296"/>
              <w:placeholder>
                <w:docPart w:val="178F06F0A01740A1A8099D6A6B0F9137"/>
              </w:placeholder>
              <w:temporary/>
              <w:showingPlcHdr/>
              <w15:appearance w15:val="hidden"/>
            </w:sdtPr>
            <w:sdtEndPr/>
            <w:sdtContent>
              <w:p w14:paraId="77F09BE7" w14:textId="77777777" w:rsidR="008C78F5" w:rsidRPr="00173B36" w:rsidRDefault="00FF673C" w:rsidP="00FF673C">
                <w:pPr>
                  <w:pStyle w:val="Heading1"/>
                  <w:outlineLvl w:val="0"/>
                </w:pPr>
                <w:r w:rsidRPr="00173B36">
                  <w:t>PROFILE</w:t>
                </w:r>
              </w:p>
            </w:sdtContent>
          </w:sdt>
          <w:p w14:paraId="6499F37D" w14:textId="77777777" w:rsidR="003E1692" w:rsidRPr="00173B36" w:rsidRDefault="003E1692" w:rsidP="003E1692">
            <w:pPr>
              <w:pStyle w:val="NoSpacing"/>
            </w:pPr>
            <w:r w:rsidRPr="00173B36">
              <w:rPr>
                <w:noProof/>
              </w:rPr>
              <mc:AlternateContent>
                <mc:Choice Requires="wps">
                  <w:drawing>
                    <wp:inline distT="0" distB="0" distL="0" distR="0" wp14:anchorId="67D66019" wp14:editId="26318ECD">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58AC1F3"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2189EB45" w14:textId="53C56C96" w:rsidR="005B570B" w:rsidRPr="00A70B62" w:rsidRDefault="00CA45FB" w:rsidP="00CA45FB">
            <w:pPr>
              <w:rPr>
                <w:rFonts w:ascii="Cambria" w:hAnsi="Cambria"/>
                <w:color w:val="000000" w:themeColor="text1"/>
                <w:sz w:val="22"/>
                <w:szCs w:val="22"/>
              </w:rPr>
            </w:pPr>
            <w:r w:rsidRPr="00A70B62">
              <w:rPr>
                <w:rFonts w:ascii="Cambria" w:hAnsi="Cambria"/>
                <w:color w:val="000000" w:themeColor="text1"/>
                <w:sz w:val="22"/>
                <w:szCs w:val="22"/>
              </w:rPr>
              <w:t xml:space="preserve">5 Years 7 Months Experience in Developing Web Portal with Coding, DEVOPS &amp; MIDDLEWARE Technologies in Production Environment. </w:t>
            </w:r>
          </w:p>
          <w:p w14:paraId="7AA1449E" w14:textId="6DD463E1" w:rsidR="005B570B" w:rsidRPr="00A70B62" w:rsidRDefault="005B570B" w:rsidP="00CA45FB">
            <w:pPr>
              <w:rPr>
                <w:rFonts w:ascii="Cambria" w:hAnsi="Cambria"/>
              </w:rPr>
            </w:pPr>
            <w:r w:rsidRPr="00A70B62">
              <w:rPr>
                <w:rFonts w:ascii="Cambria" w:hAnsi="Cambria"/>
                <w:color w:val="000000" w:themeColor="text1"/>
                <w:sz w:val="24"/>
                <w:szCs w:val="24"/>
              </w:rPr>
              <w:t xml:space="preserve">Resume Portal </w:t>
            </w:r>
            <w:r w:rsidR="00620F27">
              <w:rPr>
                <w:rFonts w:ascii="Cambria" w:hAnsi="Cambria"/>
                <w:color w:val="000000" w:themeColor="text1"/>
                <w:sz w:val="24"/>
                <w:szCs w:val="24"/>
              </w:rPr>
              <w:t xml:space="preserve">Created With </w:t>
            </w:r>
            <w:r w:rsidR="00A70B62" w:rsidRPr="00A70B62">
              <w:rPr>
                <w:rFonts w:ascii="Cambria" w:hAnsi="Cambria"/>
                <w:color w:val="000000" w:themeColor="text1"/>
                <w:sz w:val="24"/>
                <w:szCs w:val="24"/>
              </w:rPr>
              <w:t>Code</w:t>
            </w:r>
            <w:r w:rsidRPr="00A70B62">
              <w:rPr>
                <w:rFonts w:ascii="Cambria" w:hAnsi="Cambria"/>
                <w:color w:val="000000" w:themeColor="text1"/>
                <w:sz w:val="24"/>
                <w:szCs w:val="24"/>
              </w:rPr>
              <w:t xml:space="preserve">: </w:t>
            </w:r>
            <w:r w:rsidRPr="00A70B62">
              <w:rPr>
                <w:rFonts w:ascii="Cambria" w:hAnsi="Cambria"/>
                <w:sz w:val="22"/>
                <w:szCs w:val="22"/>
              </w:rPr>
              <w:t xml:space="preserve"> </w:t>
            </w:r>
          </w:p>
          <w:p w14:paraId="26C6BC7D" w14:textId="77777777" w:rsidR="00B327CB" w:rsidRPr="00A70B62" w:rsidRDefault="00272669" w:rsidP="00CA45FB">
            <w:pPr>
              <w:rPr>
                <w:rStyle w:val="eop"/>
                <w:rFonts w:ascii="Cambria" w:hAnsi="Cambria" w:cs="Calibri"/>
                <w:color w:val="666666"/>
                <w:sz w:val="22"/>
                <w:szCs w:val="22"/>
                <w:shd w:val="clear" w:color="auto" w:fill="FFFFFF"/>
              </w:rPr>
            </w:pPr>
            <w:hyperlink r:id="rId14" w:tgtFrame="_blank" w:history="1">
              <w:r w:rsidR="00B327CB" w:rsidRPr="00A70B62">
                <w:rPr>
                  <w:rStyle w:val="normaltextrun"/>
                  <w:rFonts w:ascii="Cambria" w:hAnsi="Cambria" w:cs="Calibri"/>
                  <w:color w:val="0563C1"/>
                  <w:sz w:val="22"/>
                  <w:szCs w:val="22"/>
                  <w:u w:val="single"/>
                  <w:shd w:val="clear" w:color="auto" w:fill="FFFFFF"/>
                </w:rPr>
                <w:t>GitHub URL for the Code</w:t>
              </w:r>
            </w:hyperlink>
            <w:r w:rsidR="00B327CB" w:rsidRPr="00A70B62">
              <w:rPr>
                <w:rStyle w:val="eop"/>
                <w:rFonts w:ascii="Cambria" w:hAnsi="Cambria" w:cs="Calibri"/>
                <w:color w:val="666666"/>
                <w:sz w:val="22"/>
                <w:szCs w:val="22"/>
                <w:shd w:val="clear" w:color="auto" w:fill="FFFFFF"/>
              </w:rPr>
              <w:t> </w:t>
            </w:r>
          </w:p>
          <w:p w14:paraId="5DBAD16C" w14:textId="77777777" w:rsidR="00A70B62" w:rsidRPr="00A70B62" w:rsidRDefault="00A70B62" w:rsidP="00CA45FB">
            <w:pPr>
              <w:rPr>
                <w:rFonts w:ascii="Cambria" w:hAnsi="Cambria"/>
                <w:color w:val="000000" w:themeColor="text1"/>
                <w:sz w:val="24"/>
                <w:szCs w:val="24"/>
              </w:rPr>
            </w:pPr>
            <w:r w:rsidRPr="00A70B62">
              <w:rPr>
                <w:rFonts w:ascii="Cambria" w:hAnsi="Cambria"/>
                <w:color w:val="000000" w:themeColor="text1"/>
                <w:sz w:val="24"/>
                <w:szCs w:val="24"/>
              </w:rPr>
              <w:t>Web View of the Portal:</w:t>
            </w:r>
          </w:p>
          <w:p w14:paraId="011EE4F2" w14:textId="415C8CDD" w:rsidR="00A70B62" w:rsidRPr="00A70B62" w:rsidRDefault="00272669" w:rsidP="00CA45FB">
            <w:pPr>
              <w:rPr>
                <w:rFonts w:ascii="Calibri" w:hAnsi="Calibri" w:cs="Calibri"/>
                <w:color w:val="666666"/>
                <w:sz w:val="22"/>
                <w:szCs w:val="22"/>
                <w:shd w:val="clear" w:color="auto" w:fill="FFFFFF"/>
              </w:rPr>
            </w:pPr>
            <w:hyperlink r:id="rId15" w:history="1">
              <w:r w:rsidR="00A70B62" w:rsidRPr="00A70B62">
                <w:rPr>
                  <w:rFonts w:ascii="Cambria" w:hAnsi="Cambria"/>
                  <w:color w:val="0000FF"/>
                  <w:sz w:val="22"/>
                  <w:szCs w:val="22"/>
                  <w:u w:val="single"/>
                </w:rPr>
                <w:t>CodePen Web View of the Code Created By Sahana</w:t>
              </w:r>
            </w:hyperlink>
          </w:p>
        </w:tc>
      </w:tr>
      <w:tr w:rsidR="00F716E1" w:rsidRPr="00320ECB" w14:paraId="039A5D31" w14:textId="77777777" w:rsidTr="005F0D17">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27D9C8A4" w14:textId="77777777" w:rsidR="00514D7F" w:rsidRDefault="00514D7F" w:rsidP="00FF673C">
            <w:pPr>
              <w:pStyle w:val="Heading1"/>
              <w:outlineLvl w:val="0"/>
            </w:pPr>
          </w:p>
          <w:p w14:paraId="321000D2" w14:textId="0EBC3142" w:rsidR="004F22FA" w:rsidRPr="00173B36" w:rsidRDefault="004F22FA" w:rsidP="004F22FA">
            <w:pPr>
              <w:pStyle w:val="Heading1"/>
              <w:outlineLvl w:val="0"/>
            </w:pPr>
            <w:r>
              <w:t>Programming language</w:t>
            </w:r>
          </w:p>
          <w:p w14:paraId="2AFC4B3C" w14:textId="77777777" w:rsidR="004F22FA" w:rsidRPr="00173B36" w:rsidRDefault="004F22FA" w:rsidP="004F22FA">
            <w:pPr>
              <w:pStyle w:val="NoSpacing"/>
            </w:pPr>
            <w:r w:rsidRPr="00173B36">
              <w:rPr>
                <w:noProof/>
              </w:rPr>
              <mc:AlternateContent>
                <mc:Choice Requires="wps">
                  <w:drawing>
                    <wp:inline distT="0" distB="0" distL="0" distR="0" wp14:anchorId="28E457D8" wp14:editId="5B0ACB97">
                      <wp:extent cx="521970" cy="0"/>
                      <wp:effectExtent l="0" t="0" r="0" b="0"/>
                      <wp:docPr id="6" name="Straight Connector 6"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14ADF6A" id="Straight Connector 6"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p7zK85AEAACI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49212CD0" w14:textId="5766DCDD" w:rsidR="004F22FA" w:rsidRDefault="00916558" w:rsidP="004F22FA">
            <w:pPr>
              <w:pStyle w:val="ListParagraph"/>
              <w:rPr>
                <w:rFonts w:ascii="Cambria" w:hAnsi="Cambria"/>
                <w:sz w:val="22"/>
                <w:szCs w:val="22"/>
              </w:rPr>
            </w:pPr>
            <w:r>
              <w:rPr>
                <w:rFonts w:ascii="Cambria" w:hAnsi="Cambria"/>
                <w:sz w:val="22"/>
                <w:szCs w:val="22"/>
              </w:rPr>
              <w:t>sql</w:t>
            </w:r>
          </w:p>
          <w:p w14:paraId="0D94587D" w14:textId="548D835A" w:rsidR="00916558" w:rsidRPr="00B676F3" w:rsidRDefault="00916558" w:rsidP="004F22FA">
            <w:pPr>
              <w:pStyle w:val="ListParagraph"/>
              <w:rPr>
                <w:rFonts w:ascii="Cambria" w:hAnsi="Cambria"/>
                <w:sz w:val="22"/>
                <w:szCs w:val="22"/>
              </w:rPr>
            </w:pPr>
            <w:r>
              <w:rPr>
                <w:rFonts w:ascii="Cambria" w:hAnsi="Cambria"/>
                <w:sz w:val="22"/>
                <w:szCs w:val="22"/>
              </w:rPr>
              <w:t>HTML</w:t>
            </w:r>
          </w:p>
          <w:p w14:paraId="59810531" w14:textId="77777777" w:rsidR="004F22FA" w:rsidRPr="00B676F3" w:rsidRDefault="004F22FA" w:rsidP="004F22FA">
            <w:pPr>
              <w:pStyle w:val="ListParagraph"/>
              <w:rPr>
                <w:rFonts w:ascii="Cambria" w:hAnsi="Cambria"/>
                <w:sz w:val="22"/>
                <w:szCs w:val="22"/>
              </w:rPr>
            </w:pPr>
            <w:r w:rsidRPr="00B676F3">
              <w:rPr>
                <w:rFonts w:ascii="Cambria" w:hAnsi="Cambria"/>
                <w:sz w:val="22"/>
                <w:szCs w:val="22"/>
              </w:rPr>
              <w:t>CSS</w:t>
            </w:r>
          </w:p>
          <w:p w14:paraId="2BDF198F" w14:textId="2033E4F3" w:rsidR="004F22FA" w:rsidRDefault="004F22FA" w:rsidP="004F22FA">
            <w:pPr>
              <w:pStyle w:val="ListParagraph"/>
              <w:rPr>
                <w:rFonts w:ascii="Cambria" w:hAnsi="Cambria"/>
                <w:sz w:val="22"/>
                <w:szCs w:val="22"/>
              </w:rPr>
            </w:pPr>
            <w:r w:rsidRPr="00B676F3">
              <w:rPr>
                <w:rFonts w:ascii="Cambria" w:hAnsi="Cambria"/>
                <w:sz w:val="22"/>
                <w:szCs w:val="22"/>
              </w:rPr>
              <w:t>java Script</w:t>
            </w:r>
          </w:p>
          <w:p w14:paraId="23F22E2A" w14:textId="77777777" w:rsidR="004F22FA" w:rsidRPr="004F22FA" w:rsidRDefault="004F22FA" w:rsidP="004F22FA">
            <w:pPr>
              <w:rPr>
                <w:sz w:val="22"/>
                <w:szCs w:val="22"/>
              </w:rPr>
            </w:pPr>
            <w:bookmarkStart w:id="0" w:name="_GoBack"/>
            <w:bookmarkEnd w:id="0"/>
          </w:p>
          <w:p w14:paraId="0B52B672" w14:textId="4CDBD07A" w:rsidR="00F716E1" w:rsidRPr="00173B36" w:rsidRDefault="00F01DB5" w:rsidP="00FF673C">
            <w:pPr>
              <w:pStyle w:val="Heading1"/>
              <w:outlineLvl w:val="0"/>
            </w:pPr>
            <w:r>
              <w:t xml:space="preserve">devops </w:t>
            </w:r>
          </w:p>
          <w:p w14:paraId="7F2DEBDE" w14:textId="7AB2A41F" w:rsidR="00F53B71" w:rsidRPr="00173B36" w:rsidRDefault="00F53B71" w:rsidP="00F53B71">
            <w:pPr>
              <w:pStyle w:val="NoSpacing"/>
            </w:pPr>
            <w:r w:rsidRPr="00173B36">
              <w:rPr>
                <w:noProof/>
              </w:rPr>
              <mc:AlternateContent>
                <mc:Choice Requires="wps">
                  <w:drawing>
                    <wp:inline distT="0" distB="0" distL="0" distR="0" wp14:anchorId="564021A4" wp14:editId="7557823E">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B9830C"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0D8D6F48" w14:textId="2A10447A" w:rsidR="00F716E1" w:rsidRPr="00B676F3" w:rsidRDefault="00F01DB5" w:rsidP="00F01DB5">
            <w:pPr>
              <w:pStyle w:val="ListParagraph"/>
              <w:rPr>
                <w:rFonts w:ascii="Cambria" w:hAnsi="Cambria"/>
                <w:sz w:val="22"/>
                <w:szCs w:val="22"/>
              </w:rPr>
            </w:pPr>
            <w:r w:rsidRPr="00B676F3">
              <w:rPr>
                <w:rFonts w:ascii="Cambria" w:hAnsi="Cambria"/>
                <w:sz w:val="22"/>
                <w:szCs w:val="22"/>
              </w:rPr>
              <w:t>Jenkins</w:t>
            </w:r>
          </w:p>
          <w:p w14:paraId="4D1FC7FF" w14:textId="3BD9ED5B" w:rsidR="009A667A" w:rsidRPr="00B676F3" w:rsidRDefault="009A667A" w:rsidP="00F01DB5">
            <w:pPr>
              <w:pStyle w:val="ListParagraph"/>
              <w:rPr>
                <w:rFonts w:ascii="Cambria" w:hAnsi="Cambria"/>
                <w:sz w:val="22"/>
                <w:szCs w:val="22"/>
              </w:rPr>
            </w:pPr>
            <w:r w:rsidRPr="00B676F3">
              <w:rPr>
                <w:rFonts w:ascii="Cambria" w:hAnsi="Cambria"/>
                <w:sz w:val="22"/>
                <w:szCs w:val="22"/>
              </w:rPr>
              <w:t>Devops architecture</w:t>
            </w:r>
          </w:p>
          <w:p w14:paraId="764BA80D" w14:textId="77777777" w:rsidR="00F01DB5" w:rsidRPr="00B676F3" w:rsidRDefault="00F01DB5" w:rsidP="00F01DB5">
            <w:pPr>
              <w:pStyle w:val="ListParagraph"/>
              <w:rPr>
                <w:rFonts w:ascii="Cambria" w:hAnsi="Cambria"/>
                <w:sz w:val="22"/>
                <w:szCs w:val="22"/>
              </w:rPr>
            </w:pPr>
            <w:r w:rsidRPr="00B676F3">
              <w:rPr>
                <w:rFonts w:ascii="Cambria" w:hAnsi="Cambria"/>
                <w:sz w:val="22"/>
                <w:szCs w:val="22"/>
              </w:rPr>
              <w:t>JIRA</w:t>
            </w:r>
          </w:p>
          <w:p w14:paraId="192A7420" w14:textId="77777777" w:rsidR="00F01DB5" w:rsidRPr="00B676F3" w:rsidRDefault="00F01DB5" w:rsidP="00F01DB5">
            <w:pPr>
              <w:pStyle w:val="ListParagraph"/>
              <w:rPr>
                <w:rFonts w:ascii="Cambria" w:hAnsi="Cambria"/>
                <w:sz w:val="22"/>
                <w:szCs w:val="22"/>
              </w:rPr>
            </w:pPr>
            <w:r w:rsidRPr="00B676F3">
              <w:rPr>
                <w:rFonts w:ascii="Cambria" w:hAnsi="Cambria"/>
                <w:sz w:val="22"/>
                <w:szCs w:val="22"/>
              </w:rPr>
              <w:t>GIT / GITHUB</w:t>
            </w:r>
          </w:p>
          <w:p w14:paraId="18C6A168" w14:textId="77777777" w:rsidR="00F01DB5" w:rsidRPr="00B676F3" w:rsidRDefault="00F01DB5" w:rsidP="00F01DB5">
            <w:pPr>
              <w:pStyle w:val="ListParagraph"/>
              <w:rPr>
                <w:rFonts w:ascii="Cambria" w:hAnsi="Cambria"/>
                <w:sz w:val="22"/>
                <w:szCs w:val="22"/>
              </w:rPr>
            </w:pPr>
            <w:r w:rsidRPr="00B676F3">
              <w:rPr>
                <w:rFonts w:ascii="Cambria" w:hAnsi="Cambria"/>
                <w:sz w:val="22"/>
                <w:szCs w:val="22"/>
              </w:rPr>
              <w:t>SPLUNK</w:t>
            </w:r>
          </w:p>
          <w:p w14:paraId="177F95D3" w14:textId="29B5EA76" w:rsidR="00F01DB5" w:rsidRPr="00B676F3" w:rsidRDefault="00F01DB5" w:rsidP="00F01DB5">
            <w:pPr>
              <w:pStyle w:val="ListParagraph"/>
              <w:rPr>
                <w:rFonts w:ascii="Cambria" w:hAnsi="Cambria"/>
                <w:sz w:val="22"/>
                <w:szCs w:val="22"/>
              </w:rPr>
            </w:pPr>
            <w:r w:rsidRPr="00B676F3">
              <w:rPr>
                <w:rFonts w:ascii="Cambria" w:hAnsi="Cambria"/>
                <w:sz w:val="22"/>
                <w:szCs w:val="22"/>
              </w:rPr>
              <w:t>HPOO</w:t>
            </w:r>
          </w:p>
          <w:p w14:paraId="42F084DD" w14:textId="77777777" w:rsidR="00F01DB5" w:rsidRDefault="00F01DB5" w:rsidP="00696C6F"/>
          <w:p w14:paraId="7597B9CA" w14:textId="428FACEA" w:rsidR="00F01DB5" w:rsidRPr="00173B36" w:rsidRDefault="00F01DB5" w:rsidP="00F01DB5">
            <w:pPr>
              <w:pStyle w:val="Heading1"/>
              <w:outlineLvl w:val="0"/>
            </w:pPr>
            <w:r>
              <w:t>Middleware</w:t>
            </w:r>
          </w:p>
          <w:p w14:paraId="58BF6A2D" w14:textId="77777777" w:rsidR="00F01DB5" w:rsidRPr="00173B36" w:rsidRDefault="00F01DB5" w:rsidP="00F01DB5">
            <w:pPr>
              <w:pStyle w:val="NoSpacing"/>
            </w:pPr>
            <w:r w:rsidRPr="00173B36">
              <w:rPr>
                <w:noProof/>
              </w:rPr>
              <mc:AlternateContent>
                <mc:Choice Requires="wps">
                  <w:drawing>
                    <wp:inline distT="0" distB="0" distL="0" distR="0" wp14:anchorId="6F59F497" wp14:editId="6909341F">
                      <wp:extent cx="521970" cy="0"/>
                      <wp:effectExtent l="0" t="0" r="0" b="0"/>
                      <wp:docPr id="5" name="Straight Connector 5"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2AD26EC" id="Straight Connector 5"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GTQD4vjAQAAIg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42591A7D" w14:textId="0F723ACD" w:rsidR="00F01DB5" w:rsidRPr="00C6119F" w:rsidRDefault="00F01DB5" w:rsidP="00F01DB5">
            <w:pPr>
              <w:pStyle w:val="ListParagraph"/>
              <w:rPr>
                <w:rFonts w:ascii="Cambria" w:hAnsi="Cambria"/>
                <w:sz w:val="22"/>
                <w:szCs w:val="22"/>
              </w:rPr>
            </w:pPr>
            <w:r w:rsidRPr="00C6119F">
              <w:rPr>
                <w:rFonts w:ascii="Cambria" w:hAnsi="Cambria"/>
                <w:sz w:val="22"/>
                <w:szCs w:val="22"/>
              </w:rPr>
              <w:t>Websphere / Jboss</w:t>
            </w:r>
          </w:p>
          <w:p w14:paraId="2C46769B" w14:textId="1A9ED256" w:rsidR="00F01DB5" w:rsidRPr="00C6119F" w:rsidRDefault="00F01DB5" w:rsidP="00F01DB5">
            <w:pPr>
              <w:pStyle w:val="ListParagraph"/>
              <w:rPr>
                <w:rFonts w:ascii="Cambria" w:hAnsi="Cambria"/>
                <w:sz w:val="22"/>
                <w:szCs w:val="22"/>
              </w:rPr>
            </w:pPr>
            <w:r w:rsidRPr="00C6119F">
              <w:rPr>
                <w:rFonts w:ascii="Cambria" w:hAnsi="Cambria"/>
                <w:sz w:val="22"/>
                <w:szCs w:val="22"/>
              </w:rPr>
              <w:t>apache / tomcat</w:t>
            </w:r>
          </w:p>
          <w:p w14:paraId="59F7DC98" w14:textId="457DC92A" w:rsidR="00F01DB5" w:rsidRPr="00C6119F" w:rsidRDefault="00F01DB5" w:rsidP="00F01DB5">
            <w:pPr>
              <w:pStyle w:val="ListParagraph"/>
              <w:rPr>
                <w:rFonts w:ascii="Cambria" w:hAnsi="Cambria"/>
                <w:sz w:val="22"/>
                <w:szCs w:val="22"/>
              </w:rPr>
            </w:pPr>
            <w:r w:rsidRPr="00C6119F">
              <w:rPr>
                <w:rFonts w:ascii="Cambria" w:hAnsi="Cambria"/>
                <w:sz w:val="22"/>
                <w:szCs w:val="22"/>
              </w:rPr>
              <w:t>weblogic / webseal</w:t>
            </w:r>
          </w:p>
          <w:p w14:paraId="059B2980" w14:textId="20DA1B7A" w:rsidR="00F01DB5" w:rsidRPr="00C6119F" w:rsidRDefault="00F01DB5" w:rsidP="00F01DB5">
            <w:pPr>
              <w:pStyle w:val="ListParagraph"/>
              <w:rPr>
                <w:rFonts w:ascii="Cambria" w:hAnsi="Cambria"/>
                <w:sz w:val="22"/>
                <w:szCs w:val="22"/>
              </w:rPr>
            </w:pPr>
            <w:r w:rsidRPr="00C6119F">
              <w:rPr>
                <w:rFonts w:ascii="Cambria" w:hAnsi="Cambria"/>
                <w:sz w:val="22"/>
                <w:szCs w:val="22"/>
              </w:rPr>
              <w:lastRenderedPageBreak/>
              <w:t>linux commands</w:t>
            </w:r>
          </w:p>
          <w:p w14:paraId="0A3101FD" w14:textId="5CB2B0A1" w:rsidR="00F01DB5" w:rsidRPr="00173B36" w:rsidRDefault="00F01DB5" w:rsidP="00F01DB5">
            <w:pPr>
              <w:pStyle w:val="ListParagraph"/>
            </w:pPr>
            <w:r w:rsidRPr="00C6119F">
              <w:rPr>
                <w:rFonts w:ascii="Cambria" w:hAnsi="Cambria"/>
                <w:sz w:val="22"/>
                <w:szCs w:val="22"/>
              </w:rPr>
              <w:t>autosys jobs</w:t>
            </w:r>
          </w:p>
        </w:tc>
        <w:tc>
          <w:tcPr>
            <w:tcW w:w="7244" w:type="dxa"/>
            <w:gridSpan w:val="3"/>
            <w:vMerge w:val="restart"/>
            <w:tcBorders>
              <w:top w:val="single" w:sz="12" w:space="0" w:color="000000" w:themeColor="text1"/>
              <w:left w:val="single" w:sz="12" w:space="0" w:color="000000" w:themeColor="text1"/>
            </w:tcBorders>
            <w:shd w:val="clear" w:color="auto" w:fill="auto"/>
          </w:tcPr>
          <w:sdt>
            <w:sdtPr>
              <w:id w:val="1888525358"/>
              <w:placeholder>
                <w:docPart w:val="E4E64160DE9040F8B7D3B22B00255C8B"/>
              </w:placeholder>
              <w:temporary/>
              <w:showingPlcHdr/>
              <w15:appearance w15:val="hidden"/>
            </w:sdtPr>
            <w:sdtEndPr/>
            <w:sdtContent>
              <w:p w14:paraId="15260999" w14:textId="279408D4" w:rsidR="00F716E1" w:rsidRPr="00173B36" w:rsidRDefault="00FF673C" w:rsidP="00FF673C">
                <w:pPr>
                  <w:pStyle w:val="Heading1"/>
                  <w:outlineLvl w:val="0"/>
                </w:pPr>
                <w:r w:rsidRPr="00173B36">
                  <w:t>EXPERIENCE</w:t>
                </w:r>
              </w:p>
            </w:sdtContent>
          </w:sdt>
          <w:p w14:paraId="6F4AFF62" w14:textId="23BFBCA0" w:rsidR="00F53B71" w:rsidRPr="00173B36" w:rsidRDefault="00F53B71" w:rsidP="00F53B71">
            <w:pPr>
              <w:pStyle w:val="NoSpacing"/>
            </w:pPr>
            <w:r w:rsidRPr="00173B36">
              <w:rPr>
                <w:noProof/>
              </w:rPr>
              <mc:AlternateContent>
                <mc:Choice Requires="wps">
                  <w:drawing>
                    <wp:inline distT="0" distB="0" distL="0" distR="0" wp14:anchorId="392C736B" wp14:editId="7954A31D">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D6F32CD"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2B343369" w14:textId="009FB3F5" w:rsidR="00B54AD3" w:rsidRPr="00A74E29" w:rsidRDefault="00090686" w:rsidP="00B54AD3">
            <w:pPr>
              <w:pStyle w:val="Heading2"/>
              <w:outlineLvl w:val="1"/>
              <w:rPr>
                <w:rFonts w:ascii="Cambria" w:hAnsi="Cambria"/>
                <w:color w:val="auto"/>
              </w:rPr>
            </w:pPr>
            <w:r w:rsidRPr="00A74E29">
              <w:rPr>
                <w:rFonts w:ascii="Cambria" w:hAnsi="Cambria"/>
                <w:color w:val="auto"/>
              </w:rPr>
              <w:t>WELLS FARGO</w:t>
            </w:r>
          </w:p>
          <w:p w14:paraId="0CA510B3" w14:textId="4070D793" w:rsidR="00B54AD3" w:rsidRPr="00BF409F" w:rsidRDefault="00BF409F" w:rsidP="00BF409F">
            <w:pPr>
              <w:rPr>
                <w:rFonts w:ascii="Cambria" w:hAnsi="Cambria"/>
                <w:sz w:val="22"/>
                <w:szCs w:val="22"/>
              </w:rPr>
            </w:pPr>
            <w:r w:rsidRPr="001F198D">
              <w:rPr>
                <w:rFonts w:ascii="Cambria" w:eastAsiaTheme="majorEastAsia" w:hAnsi="Cambria" w:cstheme="majorBidi"/>
                <w:b/>
                <w:color w:val="002060"/>
                <w:sz w:val="22"/>
                <w:szCs w:val="22"/>
              </w:rPr>
              <w:t>SENIOR ANALYST</w:t>
            </w:r>
            <w:r w:rsidRPr="001F198D">
              <w:rPr>
                <w:rFonts w:ascii="Cambria" w:hAnsi="Cambria"/>
                <w:color w:val="002060"/>
                <w:sz w:val="22"/>
                <w:szCs w:val="22"/>
              </w:rPr>
              <w:t xml:space="preserve">                                                        </w:t>
            </w:r>
            <w:r w:rsidR="00090686" w:rsidRPr="00BF409F">
              <w:rPr>
                <w:rFonts w:ascii="Cambria" w:hAnsi="Cambria"/>
                <w:b/>
                <w:bCs/>
                <w:i/>
                <w:iCs/>
                <w:color w:val="201409" w:themeColor="accent2" w:themeShade="1A"/>
                <w:sz w:val="22"/>
                <w:szCs w:val="22"/>
              </w:rPr>
              <w:t>Aug 2018</w:t>
            </w:r>
            <w:r w:rsidR="0074479D" w:rsidRPr="00BF409F">
              <w:rPr>
                <w:rFonts w:ascii="Cambria" w:hAnsi="Cambria"/>
                <w:b/>
                <w:bCs/>
                <w:i/>
                <w:iCs/>
                <w:color w:val="201409" w:themeColor="accent2" w:themeShade="1A"/>
                <w:sz w:val="22"/>
                <w:szCs w:val="22"/>
              </w:rPr>
              <w:t xml:space="preserve"> </w:t>
            </w:r>
            <w:r w:rsidR="00090686" w:rsidRPr="00BF409F">
              <w:rPr>
                <w:rFonts w:ascii="Cambria" w:hAnsi="Cambria"/>
                <w:b/>
                <w:bCs/>
                <w:i/>
                <w:iCs/>
                <w:color w:val="201409" w:themeColor="accent2" w:themeShade="1A"/>
                <w:sz w:val="22"/>
                <w:szCs w:val="22"/>
              </w:rPr>
              <w:t>- Present</w:t>
            </w:r>
          </w:p>
          <w:p w14:paraId="337E566E" w14:textId="55B2F944" w:rsidR="00F716E1" w:rsidRDefault="00090686" w:rsidP="00B54AD3">
            <w:pPr>
              <w:rPr>
                <w:rFonts w:ascii="Cambria" w:hAnsi="Cambria"/>
                <w:color w:val="000000" w:themeColor="text1"/>
                <w:sz w:val="22"/>
                <w:szCs w:val="22"/>
              </w:rPr>
            </w:pPr>
            <w:r w:rsidRPr="00290AFA">
              <w:rPr>
                <w:rFonts w:ascii="Cambria" w:hAnsi="Cambria"/>
                <w:color w:val="000000" w:themeColor="text1"/>
                <w:sz w:val="22"/>
                <w:szCs w:val="22"/>
              </w:rPr>
              <w:t xml:space="preserve">Designing Web Portal &amp; Dealing with All Digital Payment Transactions stuck or failed and their remediations. Maintaining Banking App and Website Servers to provide 24/7 service. Monitoring Multiple </w:t>
            </w:r>
            <w:r w:rsidR="00290AFA" w:rsidRPr="00290AFA">
              <w:rPr>
                <w:rFonts w:ascii="Cambria" w:hAnsi="Cambria"/>
                <w:color w:val="000000" w:themeColor="text1"/>
                <w:sz w:val="22"/>
                <w:szCs w:val="22"/>
              </w:rPr>
              <w:t>tools, identifying the dollar impact,</w:t>
            </w:r>
            <w:r w:rsidRPr="00290AFA">
              <w:rPr>
                <w:rFonts w:ascii="Cambria" w:hAnsi="Cambria"/>
                <w:color w:val="000000" w:themeColor="text1"/>
                <w:sz w:val="22"/>
                <w:szCs w:val="22"/>
              </w:rPr>
              <w:t xml:space="preserve"> and resolving within SLA following SOPs. Working with multiple LOB’s to find the Root Cause and provide resolutions. Be able to Lead and work with people in both technical and business</w:t>
            </w:r>
            <w:r w:rsidR="005E597D">
              <w:rPr>
                <w:rFonts w:ascii="Cambria" w:hAnsi="Cambria"/>
                <w:color w:val="000000" w:themeColor="text1"/>
                <w:sz w:val="22"/>
                <w:szCs w:val="22"/>
              </w:rPr>
              <w:t>.</w:t>
            </w:r>
          </w:p>
          <w:p w14:paraId="10C684AB" w14:textId="25B06619" w:rsidR="00F51E3E" w:rsidRPr="00173B36" w:rsidRDefault="00F51E3E" w:rsidP="00F51E3E">
            <w:pPr>
              <w:pStyle w:val="NoSpacing"/>
            </w:pPr>
            <w:r w:rsidRPr="00173B36">
              <w:rPr>
                <w:noProof/>
              </w:rPr>
              <mc:AlternateContent>
                <mc:Choice Requires="wps">
                  <w:drawing>
                    <wp:inline distT="0" distB="0" distL="0" distR="0" wp14:anchorId="3F02882C" wp14:editId="5F2EC48B">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C3D31BD"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p w14:paraId="6F8701BB" w14:textId="77777777" w:rsidR="0031745B" w:rsidRDefault="0031745B" w:rsidP="00B54AD3">
            <w:pPr>
              <w:pStyle w:val="Heading2"/>
              <w:outlineLvl w:val="1"/>
              <w:rPr>
                <w:rFonts w:ascii="Cambria" w:hAnsi="Cambria"/>
                <w:color w:val="auto"/>
              </w:rPr>
            </w:pPr>
          </w:p>
          <w:p w14:paraId="2ADC4B45" w14:textId="3A44769C" w:rsidR="00F716E1" w:rsidRPr="00A74E29" w:rsidRDefault="0007756E" w:rsidP="00B54AD3">
            <w:pPr>
              <w:pStyle w:val="Heading2"/>
              <w:outlineLvl w:val="1"/>
              <w:rPr>
                <w:rFonts w:ascii="Cambria" w:hAnsi="Cambria"/>
                <w:color w:val="auto"/>
              </w:rPr>
            </w:pPr>
            <w:r w:rsidRPr="00A74E29">
              <w:rPr>
                <w:rFonts w:ascii="Cambria" w:hAnsi="Cambria"/>
                <w:color w:val="auto"/>
              </w:rPr>
              <w:t>IPSoft Global Services Pvt Ltd</w:t>
            </w:r>
            <w:r w:rsidR="0074479D" w:rsidRPr="00A74E29">
              <w:rPr>
                <w:rFonts w:ascii="Cambria" w:hAnsi="Cambria"/>
                <w:color w:val="auto"/>
              </w:rPr>
              <w:t>.</w:t>
            </w:r>
          </w:p>
          <w:p w14:paraId="604063EA" w14:textId="290746D7" w:rsidR="00B54AD3" w:rsidRPr="00F6143E" w:rsidRDefault="001F198D" w:rsidP="00B54AD3">
            <w:pPr>
              <w:pStyle w:val="Date"/>
              <w:rPr>
                <w:b/>
                <w:bCs/>
                <w:i/>
                <w:iCs/>
                <w:color w:val="201409" w:themeColor="accent2" w:themeShade="1A"/>
                <w:sz w:val="22"/>
                <w:szCs w:val="22"/>
              </w:rPr>
            </w:pPr>
            <w:r w:rsidRPr="001F198D">
              <w:rPr>
                <w:rFonts w:ascii="Cambria" w:eastAsiaTheme="majorEastAsia" w:hAnsi="Cambria" w:cstheme="majorBidi"/>
                <w:b/>
                <w:color w:val="002060"/>
                <w:sz w:val="22"/>
                <w:szCs w:val="22"/>
              </w:rPr>
              <w:t>APPLICATION ADMINISTRATOR</w:t>
            </w:r>
            <w:r>
              <w:rPr>
                <w:rFonts w:ascii="Cambria" w:eastAsiaTheme="majorEastAsia" w:hAnsi="Cambria" w:cstheme="majorBidi"/>
                <w:b/>
                <w:color w:val="002060"/>
                <w:sz w:val="22"/>
                <w:szCs w:val="22"/>
              </w:rPr>
              <w:t xml:space="preserve">                 </w:t>
            </w:r>
            <w:r>
              <w:rPr>
                <w:b/>
                <w:bCs/>
                <w:i/>
                <w:iCs/>
                <w:color w:val="201409" w:themeColor="accent2" w:themeShade="1A"/>
                <w:sz w:val="22"/>
                <w:szCs w:val="22"/>
              </w:rPr>
              <w:t xml:space="preserve">     </w:t>
            </w:r>
            <w:r w:rsidR="0074479D" w:rsidRPr="001F198D">
              <w:rPr>
                <w:rFonts w:ascii="Cambria" w:hAnsi="Cambria"/>
                <w:b/>
                <w:bCs/>
                <w:i/>
                <w:iCs/>
                <w:color w:val="201409" w:themeColor="accent2" w:themeShade="1A"/>
                <w:sz w:val="22"/>
                <w:szCs w:val="22"/>
              </w:rPr>
              <w:t>Apr 2015</w:t>
            </w:r>
            <w:r w:rsidR="0074479D" w:rsidRPr="00F6143E">
              <w:rPr>
                <w:b/>
                <w:bCs/>
                <w:i/>
                <w:iCs/>
                <w:color w:val="201409" w:themeColor="accent2" w:themeShade="1A"/>
                <w:sz w:val="22"/>
                <w:szCs w:val="22"/>
              </w:rPr>
              <w:t xml:space="preserve"> </w:t>
            </w:r>
            <w:r w:rsidR="0074479D" w:rsidRPr="001F198D">
              <w:rPr>
                <w:rFonts w:ascii="Cambria" w:hAnsi="Cambria"/>
                <w:b/>
                <w:bCs/>
                <w:i/>
                <w:iCs/>
                <w:color w:val="201409" w:themeColor="accent2" w:themeShade="1A"/>
                <w:sz w:val="22"/>
                <w:szCs w:val="22"/>
              </w:rPr>
              <w:t>– July 2018</w:t>
            </w:r>
          </w:p>
          <w:p w14:paraId="49E64BB0" w14:textId="77777777" w:rsidR="0074479D" w:rsidRPr="00290AFA" w:rsidRDefault="0074479D" w:rsidP="00B54AD3">
            <w:pPr>
              <w:rPr>
                <w:rFonts w:ascii="Cambria" w:hAnsi="Cambria"/>
                <w:color w:val="0D0D0D" w:themeColor="text1" w:themeTint="F2"/>
                <w:sz w:val="22"/>
                <w:szCs w:val="22"/>
              </w:rPr>
            </w:pPr>
            <w:r w:rsidRPr="00290AFA">
              <w:rPr>
                <w:rFonts w:ascii="Cambria" w:hAnsi="Cambria"/>
                <w:b/>
                <w:bCs/>
                <w:color w:val="0D0D0D" w:themeColor="text1" w:themeTint="F2"/>
                <w:sz w:val="22"/>
                <w:szCs w:val="22"/>
              </w:rPr>
              <w:t>Client:</w:t>
            </w:r>
            <w:r w:rsidRPr="00290AFA">
              <w:rPr>
                <w:rFonts w:ascii="Cambria" w:hAnsi="Cambria"/>
                <w:color w:val="0D0D0D" w:themeColor="text1" w:themeTint="F2"/>
                <w:sz w:val="22"/>
                <w:szCs w:val="22"/>
              </w:rPr>
              <w:t xml:space="preserve"> MasterCard, Unilever Limited (ULL), Mesirow &amp; Intercontinental Hotel Group &amp; Moody’s.</w:t>
            </w:r>
          </w:p>
          <w:p w14:paraId="2145FDA6" w14:textId="498B343B" w:rsidR="00F716E1" w:rsidRDefault="002D63C5" w:rsidP="0074479D">
            <w:pPr>
              <w:rPr>
                <w:rFonts w:ascii="Cambria" w:hAnsi="Cambria"/>
                <w:color w:val="0D0D0D" w:themeColor="text1" w:themeTint="F2"/>
                <w:sz w:val="22"/>
                <w:szCs w:val="22"/>
              </w:rPr>
            </w:pPr>
            <w:r w:rsidRPr="00290AFA">
              <w:rPr>
                <w:rFonts w:ascii="Cambria" w:hAnsi="Cambria"/>
                <w:color w:val="0D0D0D" w:themeColor="text1" w:themeTint="F2"/>
                <w:sz w:val="22"/>
                <w:szCs w:val="22"/>
              </w:rPr>
              <w:t>Expertise</w:t>
            </w:r>
            <w:r w:rsidRPr="00290AFA">
              <w:rPr>
                <w:rFonts w:ascii="Cambria" w:hAnsi="Cambria"/>
                <w:color w:val="000000" w:themeColor="text1"/>
                <w:sz w:val="22"/>
                <w:szCs w:val="22"/>
              </w:rPr>
              <w:t xml:space="preserve"> hands-on experience in end-to-end Continuous Integration &amp; Continuous Deployment (CI/CD) Platform &amp; services associated.</w:t>
            </w:r>
            <w:r w:rsidRPr="00290AFA">
              <w:rPr>
                <w:rFonts w:ascii="Cambria" w:hAnsi="Cambria"/>
                <w:color w:val="0D0D0D" w:themeColor="text1" w:themeTint="F2"/>
                <w:sz w:val="22"/>
                <w:szCs w:val="22"/>
              </w:rPr>
              <w:t xml:space="preserve"> </w:t>
            </w:r>
            <w:r w:rsidR="0074479D" w:rsidRPr="00290AFA">
              <w:rPr>
                <w:rFonts w:ascii="Cambria" w:hAnsi="Cambria"/>
                <w:color w:val="0D0D0D" w:themeColor="text1" w:themeTint="F2"/>
                <w:sz w:val="22"/>
                <w:szCs w:val="22"/>
              </w:rPr>
              <w:t xml:space="preserve">Responsible for troubleshooting issues in Middleware Technologies and finding Root cause Analysis. Execute and Manage Change Request, performing deployment and making configuration changes. Troubleshooting exceptions and Incident issues in dev, stage, Pre-Prod, Prod &amp; Post Prod environment. </w:t>
            </w:r>
          </w:p>
          <w:p w14:paraId="15208387" w14:textId="4E119891" w:rsidR="00F51E3E" w:rsidRDefault="00F51E3E" w:rsidP="00F51E3E">
            <w:pPr>
              <w:pStyle w:val="NoSpacing"/>
            </w:pPr>
            <w:r w:rsidRPr="00173B36">
              <w:rPr>
                <w:noProof/>
              </w:rPr>
              <mc:AlternateContent>
                <mc:Choice Requires="wps">
                  <w:drawing>
                    <wp:inline distT="0" distB="0" distL="0" distR="0" wp14:anchorId="2036EA0E" wp14:editId="75BDE197">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E1244E6"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" strokecolor="#718eb5 [3206]" strokeweight=".28pt">
                      <v:stroke joinstyle="miter"/>
                      <w10:anchorlock/>
                    </v:line>
                  </w:pict>
                </mc:Fallback>
              </mc:AlternateContent>
            </w:r>
          </w:p>
          <w:p w14:paraId="1416DDFA" w14:textId="4C4E777E" w:rsidR="005E597D" w:rsidRDefault="005E597D" w:rsidP="00F51E3E">
            <w:pPr>
              <w:pStyle w:val="NoSpacing"/>
            </w:pPr>
          </w:p>
          <w:p w14:paraId="794AF509" w14:textId="77777777" w:rsidR="005E597D" w:rsidRPr="00173B36" w:rsidRDefault="005E597D" w:rsidP="00F51E3E">
            <w:pPr>
              <w:pStyle w:val="NoSpacing"/>
            </w:pPr>
          </w:p>
          <w:p w14:paraId="1B628AB1" w14:textId="7C569041" w:rsidR="00F716E1" w:rsidRPr="00A74E29" w:rsidRDefault="008E2655" w:rsidP="00B54AD3">
            <w:pPr>
              <w:pStyle w:val="Heading2"/>
              <w:outlineLvl w:val="1"/>
              <w:rPr>
                <w:rFonts w:ascii="Cambria" w:hAnsi="Cambria"/>
                <w:color w:val="auto"/>
              </w:rPr>
            </w:pPr>
            <w:r w:rsidRPr="00A74E29">
              <w:rPr>
                <w:rFonts w:ascii="Cambria" w:hAnsi="Cambria"/>
                <w:color w:val="auto"/>
              </w:rPr>
              <w:lastRenderedPageBreak/>
              <w:t>INFOSYS</w:t>
            </w:r>
          </w:p>
          <w:p w14:paraId="2E6F6811" w14:textId="31B6B3CD" w:rsidR="00B54AD3" w:rsidRPr="00F6143E" w:rsidRDefault="00276BD3" w:rsidP="00B54AD3">
            <w:pPr>
              <w:pStyle w:val="Date"/>
              <w:rPr>
                <w:b/>
                <w:bCs/>
                <w:i/>
                <w:iCs/>
                <w:color w:val="201409" w:themeColor="accent2" w:themeShade="1A"/>
                <w:sz w:val="22"/>
                <w:szCs w:val="22"/>
              </w:rPr>
            </w:pPr>
            <w:r w:rsidRPr="00276BD3">
              <w:rPr>
                <w:rFonts w:ascii="Cambria" w:eastAsiaTheme="majorEastAsia" w:hAnsi="Cambria" w:cstheme="majorBidi"/>
                <w:b/>
                <w:color w:val="002060"/>
                <w:sz w:val="22"/>
                <w:szCs w:val="22"/>
              </w:rPr>
              <w:t>INTERN</w:t>
            </w:r>
            <w:r>
              <w:rPr>
                <w:b/>
                <w:bCs/>
                <w:i/>
                <w:iCs/>
                <w:color w:val="201409" w:themeColor="accent2" w:themeShade="1A"/>
                <w:sz w:val="22"/>
                <w:szCs w:val="22"/>
              </w:rPr>
              <w:t xml:space="preserve">                                                                      </w:t>
            </w:r>
            <w:r w:rsidR="008E2655" w:rsidRPr="00276BD3">
              <w:rPr>
                <w:rFonts w:ascii="Cambria" w:hAnsi="Cambria"/>
                <w:b/>
                <w:bCs/>
                <w:i/>
                <w:iCs/>
                <w:color w:val="201409" w:themeColor="accent2" w:themeShade="1A"/>
                <w:sz w:val="22"/>
                <w:szCs w:val="22"/>
              </w:rPr>
              <w:t>Jan 2015 – Mar 2015</w:t>
            </w:r>
          </w:p>
          <w:p w14:paraId="3B4F4D95" w14:textId="55159811" w:rsidR="009C460B" w:rsidRPr="00290AFA" w:rsidRDefault="000E4583" w:rsidP="00B54AD3">
            <w:pPr>
              <w:rPr>
                <w:rFonts w:ascii="Cambria" w:hAnsi="Cambria"/>
                <w:color w:val="0D0D0D" w:themeColor="text1" w:themeTint="F2"/>
                <w:sz w:val="22"/>
                <w:szCs w:val="22"/>
              </w:rPr>
            </w:pPr>
            <w:r w:rsidRPr="00290AFA">
              <w:rPr>
                <w:rFonts w:ascii="Cambria" w:hAnsi="Cambria"/>
                <w:color w:val="0D0D0D" w:themeColor="text1" w:themeTint="F2"/>
                <w:sz w:val="22"/>
                <w:szCs w:val="22"/>
              </w:rPr>
              <w:t>Brief Introductions and Trainings on JAVA Programming, Relational Database Management System (RDBMS) &amp; Networking.</w:t>
            </w:r>
          </w:p>
          <w:p w14:paraId="0FD46B27" w14:textId="631F7655" w:rsidR="00F94CCE" w:rsidRDefault="00F94CCE" w:rsidP="00B54AD3">
            <w:r w:rsidRPr="00173B36">
              <w:rPr>
                <w:noProof/>
              </w:rPr>
              <mc:AlternateContent>
                <mc:Choice Requires="wps">
                  <w:drawing>
                    <wp:inline distT="0" distB="0" distL="0" distR="0" wp14:anchorId="490B7970" wp14:editId="583EA05E">
                      <wp:extent cx="3968496" cy="0"/>
                      <wp:effectExtent l="0" t="0" r="0" b="0"/>
                      <wp:docPr id="7" name="Straight Connector 7"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CAC0A2" id="Straight Connector 7"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" strokecolor="#718eb5 [3206]" strokeweight=".28pt">
                      <v:stroke joinstyle="miter"/>
                      <w10:anchorlock/>
                    </v:line>
                  </w:pict>
                </mc:Fallback>
              </mc:AlternateContent>
            </w:r>
          </w:p>
          <w:p w14:paraId="72DC660C" w14:textId="77777777" w:rsidR="005F0D17" w:rsidRDefault="005F0D17" w:rsidP="005F0D17"/>
          <w:p w14:paraId="0C43BED7" w14:textId="44E1E58C" w:rsidR="005F0D17" w:rsidRPr="005F0D17" w:rsidRDefault="005F0D17" w:rsidP="005F0D17">
            <w:pPr>
              <w:pStyle w:val="Heading2"/>
              <w:outlineLvl w:val="1"/>
              <w:rPr>
                <w:color w:val="26364B" w:themeColor="accent5" w:themeShade="40"/>
              </w:rPr>
            </w:pPr>
            <w:r w:rsidRPr="005F0D17">
              <w:rPr>
                <w:color w:val="26364B" w:themeColor="accent5" w:themeShade="40"/>
              </w:rPr>
              <w:t>OTHER SKILLS</w:t>
            </w:r>
          </w:p>
          <w:p w14:paraId="1DFD07EA" w14:textId="77777777" w:rsidR="005F0D17" w:rsidRPr="00173B36" w:rsidRDefault="005F0D17" w:rsidP="005F0D17">
            <w:pPr>
              <w:pStyle w:val="NoSpacing"/>
            </w:pPr>
            <w:r w:rsidRPr="00173B36">
              <w:rPr>
                <w:noProof/>
              </w:rPr>
              <mc:AlternateContent>
                <mc:Choice Requires="wps">
                  <w:drawing>
                    <wp:inline distT="0" distB="0" distL="0" distR="0" wp14:anchorId="24EB7F48" wp14:editId="797EB7EE">
                      <wp:extent cx="521970" cy="0"/>
                      <wp:effectExtent l="0" t="0" r="0" b="0"/>
                      <wp:docPr id="16" name="Straight Connector 16"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1B3276C" id="Straight Connector 16"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C1F7ft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70E4F8E7" w14:textId="77777777" w:rsidR="005F0D17" w:rsidRPr="00290AFA" w:rsidRDefault="005F0D17" w:rsidP="005F0D17">
            <w:pPr>
              <w:pStyle w:val="ListParagraph"/>
              <w:numPr>
                <w:ilvl w:val="0"/>
                <w:numId w:val="2"/>
              </w:numPr>
              <w:spacing w:after="0" w:line="240" w:lineRule="auto"/>
              <w:rPr>
                <w:rFonts w:ascii="Cambria" w:hAnsi="Cambria"/>
                <w:caps w:val="0"/>
                <w:color w:val="0D0D0D" w:themeColor="text1" w:themeTint="F2"/>
                <w:sz w:val="22"/>
                <w:szCs w:val="22"/>
              </w:rPr>
            </w:pPr>
            <w:r w:rsidRPr="00290AFA">
              <w:rPr>
                <w:rFonts w:ascii="Cambria" w:hAnsi="Cambria"/>
                <w:caps w:val="0"/>
                <w:color w:val="0D0D0D" w:themeColor="text1" w:themeTint="F2"/>
                <w:sz w:val="22"/>
                <w:szCs w:val="22"/>
              </w:rPr>
              <w:t>APP DYNAMICS</w:t>
            </w:r>
          </w:p>
          <w:p w14:paraId="1B2DA20B" w14:textId="77777777" w:rsidR="005F0D17" w:rsidRPr="00290AFA" w:rsidRDefault="005F0D17" w:rsidP="005F0D17">
            <w:pPr>
              <w:pStyle w:val="ListParagraph"/>
              <w:numPr>
                <w:ilvl w:val="0"/>
                <w:numId w:val="2"/>
              </w:numPr>
              <w:spacing w:after="0" w:line="240" w:lineRule="auto"/>
              <w:rPr>
                <w:rFonts w:ascii="Cambria" w:hAnsi="Cambria"/>
                <w:caps w:val="0"/>
                <w:color w:val="0D0D0D" w:themeColor="text1" w:themeTint="F2"/>
                <w:sz w:val="22"/>
                <w:szCs w:val="22"/>
              </w:rPr>
            </w:pPr>
            <w:r w:rsidRPr="00290AFA">
              <w:rPr>
                <w:rFonts w:ascii="Cambria" w:hAnsi="Cambria"/>
                <w:caps w:val="0"/>
                <w:color w:val="0D0D0D" w:themeColor="text1" w:themeTint="F2"/>
                <w:sz w:val="22"/>
                <w:szCs w:val="22"/>
              </w:rPr>
              <w:t>F5 (LOAD BALANCER)</w:t>
            </w:r>
          </w:p>
          <w:p w14:paraId="40AE37AB" w14:textId="77777777" w:rsidR="005F0D17" w:rsidRPr="00290AFA" w:rsidRDefault="005F0D17" w:rsidP="005F0D17">
            <w:pPr>
              <w:pStyle w:val="ListParagraph"/>
              <w:numPr>
                <w:ilvl w:val="0"/>
                <w:numId w:val="2"/>
              </w:numPr>
              <w:spacing w:after="0" w:line="240" w:lineRule="auto"/>
              <w:rPr>
                <w:rFonts w:ascii="Cambria" w:hAnsi="Cambria"/>
                <w:caps w:val="0"/>
                <w:color w:val="0D0D0D" w:themeColor="text1" w:themeTint="F2"/>
                <w:sz w:val="22"/>
                <w:szCs w:val="22"/>
              </w:rPr>
            </w:pPr>
            <w:r w:rsidRPr="00290AFA">
              <w:rPr>
                <w:rFonts w:ascii="Cambria" w:hAnsi="Cambria"/>
                <w:caps w:val="0"/>
                <w:color w:val="0D0D0D" w:themeColor="text1" w:themeTint="F2"/>
                <w:sz w:val="22"/>
                <w:szCs w:val="22"/>
              </w:rPr>
              <w:t>DYNATRACE</w:t>
            </w:r>
          </w:p>
          <w:p w14:paraId="50494BD0" w14:textId="63D85321" w:rsidR="005F0D17" w:rsidRPr="00290AFA" w:rsidRDefault="004E0917" w:rsidP="005F0D17">
            <w:pPr>
              <w:pStyle w:val="ListParagraph"/>
              <w:numPr>
                <w:ilvl w:val="0"/>
                <w:numId w:val="2"/>
              </w:numPr>
              <w:spacing w:after="0" w:line="240" w:lineRule="auto"/>
              <w:rPr>
                <w:rFonts w:ascii="Cambria" w:hAnsi="Cambria"/>
              </w:rPr>
            </w:pPr>
            <w:r w:rsidRPr="00290AFA">
              <w:rPr>
                <w:rFonts w:ascii="Cambria" w:hAnsi="Cambria"/>
                <w:caps w:val="0"/>
                <w:color w:val="0D0D0D" w:themeColor="text1" w:themeTint="F2"/>
                <w:sz w:val="22"/>
                <w:szCs w:val="22"/>
              </w:rPr>
              <w:t>M</w:t>
            </w:r>
            <w:r w:rsidR="005F0D17" w:rsidRPr="00290AFA">
              <w:rPr>
                <w:rFonts w:ascii="Cambria" w:hAnsi="Cambria"/>
                <w:caps w:val="0"/>
                <w:color w:val="0D0D0D" w:themeColor="text1" w:themeTint="F2"/>
                <w:sz w:val="22"/>
                <w:szCs w:val="22"/>
              </w:rPr>
              <w:t>Q VIEWER</w:t>
            </w:r>
          </w:p>
          <w:p w14:paraId="17AA47DD" w14:textId="77777777" w:rsidR="00FD4808" w:rsidRPr="00290AFA" w:rsidRDefault="00FD4808" w:rsidP="005F0D17">
            <w:pPr>
              <w:rPr>
                <w:rFonts w:ascii="Cambria" w:hAnsi="Cambria"/>
              </w:rPr>
            </w:pPr>
          </w:p>
          <w:p w14:paraId="7A93ADC4" w14:textId="56B1F8C9" w:rsidR="005F0D17" w:rsidRPr="005F0D17" w:rsidRDefault="005F0D17" w:rsidP="005F0D17">
            <w:pPr>
              <w:pStyle w:val="Heading2"/>
              <w:outlineLvl w:val="1"/>
              <w:rPr>
                <w:color w:val="26364B" w:themeColor="accent5" w:themeShade="40"/>
              </w:rPr>
            </w:pPr>
            <w:r w:rsidRPr="005F0D17">
              <w:rPr>
                <w:color w:val="26364B" w:themeColor="accent5" w:themeShade="40"/>
              </w:rPr>
              <w:t>REFERENCE</w:t>
            </w:r>
          </w:p>
          <w:p w14:paraId="0E7E3928" w14:textId="77777777" w:rsidR="005F0D17" w:rsidRPr="00173B36" w:rsidRDefault="005F0D17" w:rsidP="005F0D17">
            <w:pPr>
              <w:pStyle w:val="NoSpacing"/>
            </w:pPr>
            <w:r w:rsidRPr="00173B36">
              <w:rPr>
                <w:noProof/>
              </w:rPr>
              <mc:AlternateContent>
                <mc:Choice Requires="wps">
                  <w:drawing>
                    <wp:inline distT="0" distB="0" distL="0" distR="0" wp14:anchorId="1B637E3D" wp14:editId="52EEA14E">
                      <wp:extent cx="521970" cy="0"/>
                      <wp:effectExtent l="0" t="0" r="0" b="0"/>
                      <wp:docPr id="23" name="Straight Connector 2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EF8393E" id="Straight Connector 2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" strokecolor="#718eb5 [3206]" strokeweight="1.5pt">
                      <v:stroke joinstyle="miter"/>
                      <w10:anchorlock/>
                    </v:line>
                  </w:pict>
                </mc:Fallback>
              </mc:AlternateContent>
            </w:r>
          </w:p>
          <w:p w14:paraId="42F50BFA" w14:textId="77777777" w:rsidR="005F0D17" w:rsidRPr="00290AFA" w:rsidRDefault="005F0D17" w:rsidP="005F0D17">
            <w:pPr>
              <w:rPr>
                <w:rFonts w:ascii="Cambria" w:hAnsi="Cambria"/>
                <w:b/>
                <w:bCs/>
                <w:color w:val="0D0D0D" w:themeColor="text1" w:themeTint="F2"/>
                <w:sz w:val="22"/>
                <w:szCs w:val="22"/>
              </w:rPr>
            </w:pPr>
            <w:r w:rsidRPr="00290AFA">
              <w:rPr>
                <w:rFonts w:ascii="Cambria" w:hAnsi="Cambria"/>
                <w:b/>
                <w:bCs/>
                <w:color w:val="0D0D0D" w:themeColor="text1" w:themeTint="F2"/>
                <w:sz w:val="22"/>
                <w:szCs w:val="22"/>
              </w:rPr>
              <w:t xml:space="preserve">Ravi Dandi </w:t>
            </w:r>
          </w:p>
          <w:p w14:paraId="2350A966" w14:textId="77777777" w:rsidR="005F0D17" w:rsidRPr="00290AFA" w:rsidRDefault="005F0D17" w:rsidP="005F0D17">
            <w:pPr>
              <w:rPr>
                <w:rFonts w:ascii="Cambria" w:hAnsi="Cambria"/>
                <w:color w:val="0D0D0D" w:themeColor="text1" w:themeTint="F2"/>
                <w:sz w:val="22"/>
                <w:szCs w:val="22"/>
              </w:rPr>
            </w:pPr>
            <w:r w:rsidRPr="00290AFA">
              <w:rPr>
                <w:rFonts w:ascii="Cambria" w:hAnsi="Cambria"/>
                <w:color w:val="0D0D0D" w:themeColor="text1" w:themeTint="F2"/>
                <w:sz w:val="22"/>
                <w:szCs w:val="22"/>
              </w:rPr>
              <w:t xml:space="preserve">Shift Lead- IPSOFT Global Services Pvt Ltd </w:t>
            </w:r>
          </w:p>
          <w:p w14:paraId="02F81DC2" w14:textId="4DD9459E" w:rsidR="005F0D17" w:rsidRPr="00173B36" w:rsidRDefault="005F0D17" w:rsidP="005F0D17">
            <w:r w:rsidRPr="00290AFA">
              <w:rPr>
                <w:rFonts w:ascii="Cambria" w:hAnsi="Cambria"/>
                <w:color w:val="0D0D0D" w:themeColor="text1" w:themeTint="F2"/>
                <w:sz w:val="22"/>
                <w:szCs w:val="22"/>
              </w:rPr>
              <w:t>Contact No: +91 99644 82883</w:t>
            </w:r>
          </w:p>
        </w:tc>
      </w:tr>
      <w:tr w:rsidR="00F716E1" w:rsidRPr="00320ECB" w14:paraId="492D1C05" w14:textId="77777777" w:rsidTr="005F0D17">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072317644"/>
              <w:placeholder>
                <w:docPart w:val="3B4533BD99724E0EB8D45DA3DA7F365B"/>
              </w:placeholder>
              <w:temporary/>
              <w:showingPlcHdr/>
              <w15:appearance w15:val="hidden"/>
            </w:sdtPr>
            <w:sdtEndPr/>
            <w:sdtContent>
              <w:p w14:paraId="53F5DFBE" w14:textId="20F75B82" w:rsidR="00F716E1" w:rsidRPr="00173B36" w:rsidRDefault="00FF673C" w:rsidP="00FF673C">
                <w:pPr>
                  <w:pStyle w:val="Heading1"/>
                  <w:outlineLvl w:val="0"/>
                </w:pPr>
                <w:r w:rsidRPr="00173B36">
                  <w:t>EDUCATION</w:t>
                </w:r>
              </w:p>
            </w:sdtContent>
          </w:sdt>
          <w:p w14:paraId="1A955CAD" w14:textId="5DB313A2" w:rsidR="00F53B71" w:rsidRPr="00173B36" w:rsidRDefault="00F53B71" w:rsidP="00F53B71">
            <w:pPr>
              <w:pStyle w:val="NoSpacing"/>
            </w:pPr>
            <w:r w:rsidRPr="00173B36">
              <w:rPr>
                <w:noProof/>
              </w:rPr>
              <mc:AlternateContent>
                <mc:Choice Requires="wps">
                  <w:drawing>
                    <wp:inline distT="0" distB="0" distL="0" distR="0" wp14:anchorId="10845B24" wp14:editId="40A91C2A">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09FC16"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6F11092D" w14:textId="71A3AD7C" w:rsidR="00F716E1" w:rsidRPr="004545D4" w:rsidRDefault="009D6B2C" w:rsidP="00F53B71">
            <w:pPr>
              <w:pStyle w:val="Heading2"/>
              <w:outlineLvl w:val="1"/>
              <w:rPr>
                <w:rFonts w:ascii="Cambria" w:eastAsiaTheme="minorHAnsi" w:hAnsi="Cambria" w:cstheme="minorBidi"/>
                <w:caps/>
                <w:sz w:val="22"/>
                <w:szCs w:val="22"/>
              </w:rPr>
            </w:pPr>
            <w:r w:rsidRPr="004545D4">
              <w:rPr>
                <w:rFonts w:ascii="Cambria" w:eastAsiaTheme="minorHAnsi" w:hAnsi="Cambria" w:cstheme="minorBidi"/>
                <w:caps/>
                <w:sz w:val="22"/>
                <w:szCs w:val="22"/>
              </w:rPr>
              <w:t>Bachelor Of Technology</w:t>
            </w:r>
          </w:p>
          <w:p w14:paraId="7B99E341" w14:textId="68F9D793" w:rsidR="00F716E1" w:rsidRPr="004545D4" w:rsidRDefault="009D6B2C" w:rsidP="00F53B71">
            <w:pPr>
              <w:pStyle w:val="Date"/>
              <w:rPr>
                <w:rFonts w:ascii="Cambria" w:hAnsi="Cambria"/>
                <w:caps/>
                <w:color w:val="5E7697" w:themeColor="accent1"/>
                <w:sz w:val="22"/>
                <w:szCs w:val="22"/>
              </w:rPr>
            </w:pPr>
            <w:r w:rsidRPr="004545D4">
              <w:rPr>
                <w:rFonts w:ascii="Cambria" w:hAnsi="Cambria"/>
                <w:caps/>
                <w:color w:val="5E7697" w:themeColor="accent1"/>
                <w:sz w:val="22"/>
                <w:szCs w:val="22"/>
              </w:rPr>
              <w:t>2010-2014</w:t>
            </w:r>
          </w:p>
          <w:p w14:paraId="59B021A2" w14:textId="5A01519D" w:rsidR="00F716E1" w:rsidRPr="004545D4" w:rsidRDefault="002F7A18" w:rsidP="00F53B71">
            <w:pPr>
              <w:rPr>
                <w:rFonts w:ascii="Cambria" w:hAnsi="Cambria"/>
                <w:caps/>
                <w:color w:val="5E7697" w:themeColor="accent1"/>
                <w:sz w:val="22"/>
                <w:szCs w:val="22"/>
              </w:rPr>
            </w:pPr>
            <w:r w:rsidRPr="004545D4">
              <w:rPr>
                <w:rFonts w:ascii="Cambria" w:hAnsi="Cambria"/>
                <w:caps/>
                <w:color w:val="5E7697" w:themeColor="accent1"/>
                <w:sz w:val="22"/>
                <w:szCs w:val="22"/>
              </w:rPr>
              <w:t>Supreme Knowledge Foundation Group of Institutions:</w:t>
            </w:r>
          </w:p>
          <w:p w14:paraId="7FA4CBD9" w14:textId="3EE9E1EA" w:rsidR="002F7A18" w:rsidRPr="004545D4" w:rsidRDefault="002F7A18" w:rsidP="00F53B71">
            <w:pPr>
              <w:rPr>
                <w:rFonts w:ascii="Cambria" w:hAnsi="Cambria"/>
                <w:caps/>
                <w:color w:val="5E7697" w:themeColor="accent1"/>
                <w:sz w:val="22"/>
                <w:szCs w:val="22"/>
              </w:rPr>
            </w:pPr>
            <w:r w:rsidRPr="004545D4">
              <w:rPr>
                <w:rFonts w:ascii="Cambria" w:hAnsi="Cambria"/>
                <w:caps/>
                <w:color w:val="5E7697" w:themeColor="accent1"/>
                <w:sz w:val="22"/>
                <w:szCs w:val="22"/>
              </w:rPr>
              <w:t>Applied Electronics and Instrumentation Engineering with 8.06 CGPA</w:t>
            </w:r>
          </w:p>
          <w:p w14:paraId="550728C7" w14:textId="2B4DFB38" w:rsidR="00F51E3E" w:rsidRPr="00173B36" w:rsidRDefault="00F51E3E" w:rsidP="00F51E3E">
            <w:pPr>
              <w:pStyle w:val="NoSpacing"/>
            </w:pPr>
            <w:r w:rsidRPr="00173B36">
              <w:rPr>
                <w:noProof/>
              </w:rPr>
              <mc:AlternateContent>
                <mc:Choice Requires="wps">
                  <w:drawing>
                    <wp:inline distT="0" distB="0" distL="0" distR="0" wp14:anchorId="32AA57EB" wp14:editId="28DE39CD">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59FC757"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" strokecolor="#718eb5 [3206]" strokeweight=".28pt">
                      <v:stroke joinstyle="miter"/>
                      <w10:anchorlock/>
                    </v:line>
                  </w:pict>
                </mc:Fallback>
              </mc:AlternateContent>
            </w:r>
          </w:p>
          <w:p w14:paraId="0EB44DD6" w14:textId="4F973910" w:rsidR="00F716E1" w:rsidRPr="002F7A18" w:rsidRDefault="002F7A18" w:rsidP="00B54AD3">
            <w:pPr>
              <w:pStyle w:val="Heading2"/>
              <w:outlineLvl w:val="1"/>
              <w:rPr>
                <w:color w:val="26364B" w:themeColor="accent5" w:themeShade="40"/>
              </w:rPr>
            </w:pPr>
            <w:r w:rsidRPr="002F7A18">
              <w:rPr>
                <w:color w:val="26364B" w:themeColor="accent5" w:themeShade="40"/>
              </w:rPr>
              <w:t>DreamLand School</w:t>
            </w:r>
          </w:p>
          <w:p w14:paraId="361AC1AA" w14:textId="6CA97682" w:rsidR="00B54AD3" w:rsidRPr="002F7A18" w:rsidRDefault="002F7A18" w:rsidP="00B54AD3">
            <w:pPr>
              <w:pStyle w:val="Date"/>
              <w:rPr>
                <w:i/>
                <w:iCs/>
                <w:color w:val="201409" w:themeColor="accent2" w:themeShade="1A"/>
                <w:sz w:val="22"/>
                <w:szCs w:val="22"/>
              </w:rPr>
            </w:pPr>
            <w:r w:rsidRPr="002F7A18">
              <w:rPr>
                <w:i/>
                <w:iCs/>
                <w:color w:val="201409" w:themeColor="accent2" w:themeShade="1A"/>
                <w:sz w:val="22"/>
                <w:szCs w:val="22"/>
              </w:rPr>
              <w:t>2007-2010</w:t>
            </w:r>
          </w:p>
          <w:p w14:paraId="27225441" w14:textId="35FEE8A9" w:rsidR="00F716E1" w:rsidRPr="004545D4" w:rsidRDefault="00073CE4" w:rsidP="00A163F8">
            <w:pPr>
              <w:pStyle w:val="Heading2"/>
              <w:outlineLvl w:val="1"/>
              <w:rPr>
                <w:rFonts w:ascii="Cambria" w:eastAsiaTheme="minorHAnsi" w:hAnsi="Cambria" w:cstheme="minorBidi"/>
                <w:caps/>
                <w:sz w:val="22"/>
                <w:szCs w:val="22"/>
              </w:rPr>
            </w:pPr>
            <w:r w:rsidRPr="004545D4">
              <w:rPr>
                <w:rFonts w:ascii="Cambria" w:eastAsiaTheme="minorHAnsi" w:hAnsi="Cambria" w:cstheme="minorBidi"/>
                <w:caps/>
                <w:sz w:val="22"/>
                <w:szCs w:val="22"/>
              </w:rPr>
              <w:t>Indian School Certificate (ISC): Science with 68%</w:t>
            </w:r>
          </w:p>
          <w:p w14:paraId="0F307011" w14:textId="77777777" w:rsidR="00A163F8" w:rsidRPr="004545D4" w:rsidRDefault="00A163F8" w:rsidP="00A163F8">
            <w:pPr>
              <w:rPr>
                <w:rFonts w:ascii="Cambria" w:hAnsi="Cambria"/>
              </w:rPr>
            </w:pPr>
          </w:p>
          <w:p w14:paraId="3B847611" w14:textId="4081C92B" w:rsidR="00073CE4" w:rsidRPr="00173B36" w:rsidRDefault="00073CE4" w:rsidP="00A163F8">
            <w:pPr>
              <w:pStyle w:val="Heading2"/>
              <w:outlineLvl w:val="1"/>
            </w:pPr>
            <w:r w:rsidRPr="004545D4">
              <w:rPr>
                <w:rFonts w:ascii="Cambria" w:eastAsiaTheme="minorHAnsi" w:hAnsi="Cambria" w:cstheme="minorBidi"/>
                <w:caps/>
                <w:sz w:val="22"/>
                <w:szCs w:val="22"/>
              </w:rPr>
              <w:t>Indian Certificate of Secondary Education (ICSE): Science with 67%</w:t>
            </w:r>
          </w:p>
        </w:tc>
        <w:tc>
          <w:tcPr>
            <w:tcW w:w="7244" w:type="dxa"/>
            <w:gridSpan w:val="3"/>
            <w:vMerge/>
            <w:tcBorders>
              <w:left w:val="single" w:sz="12" w:space="0" w:color="000000" w:themeColor="text1"/>
              <w:bottom w:val="single" w:sz="12" w:space="0" w:color="000000" w:themeColor="text1"/>
            </w:tcBorders>
            <w:shd w:val="clear" w:color="auto" w:fill="auto"/>
          </w:tcPr>
          <w:p w14:paraId="63B245D0" w14:textId="77777777" w:rsidR="00F716E1" w:rsidRPr="00173B36" w:rsidRDefault="00F716E1" w:rsidP="00241482"/>
        </w:tc>
      </w:tr>
    </w:tbl>
    <w:p w14:paraId="6298D563" w14:textId="77777777"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22900" w14:textId="77777777" w:rsidR="00272669" w:rsidRDefault="00272669" w:rsidP="00BA3E51">
      <w:pPr>
        <w:spacing w:line="240" w:lineRule="auto"/>
      </w:pPr>
      <w:r>
        <w:separator/>
      </w:r>
    </w:p>
  </w:endnote>
  <w:endnote w:type="continuationSeparator" w:id="0">
    <w:p w14:paraId="5F7928CB" w14:textId="77777777" w:rsidR="00272669" w:rsidRDefault="00272669"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6CD77" w14:textId="77777777" w:rsidR="00272669" w:rsidRDefault="00272669" w:rsidP="00BA3E51">
      <w:pPr>
        <w:spacing w:line="240" w:lineRule="auto"/>
      </w:pPr>
      <w:r>
        <w:separator/>
      </w:r>
    </w:p>
  </w:footnote>
  <w:footnote w:type="continuationSeparator" w:id="0">
    <w:p w14:paraId="6783D331" w14:textId="77777777" w:rsidR="00272669" w:rsidRDefault="00272669"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Email icon" style="width:1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" o:bullet="t">
        <v:imagedata r:id="rId1" o:title="" cropbottom="-1638f" cropright="-440f"/>
      </v:shape>
    </w:pict>
  </w:numPicBullet>
  <w:numPicBullet w:numPicBulletId="1">
    <w:pict>
      <v:shape id="_x0000_i1033" type="#_x0000_t75" alt="Email icon" style="width:15pt;height:12.75pt;visibility:visible;mso-wrap-style:square" o:bullet="t">
        <v:imagedata r:id="rId2" o:title="Email icon"/>
      </v:shape>
    </w:pict>
  </w:numPicBullet>
  <w:numPicBullet w:numPicBulletId="2">
    <w:pict>
      <v:shape id="_x0000_i1034" type="#_x0000_t75" style="width:11.25pt;height:11.25pt" o:bullet="t">
        <v:imagedata r:id="rId3" o:title="mso91F2"/>
      </v:shape>
    </w:pict>
  </w:numPicBullet>
  <w:abstractNum w:abstractNumId="0" w15:restartNumberingAfterBreak="0">
    <w:nsid w:val="15296776"/>
    <w:multiLevelType w:val="hybridMultilevel"/>
    <w:tmpl w:val="EBE2BE2A"/>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79EC2FE6"/>
    <w:multiLevelType w:val="multilevel"/>
    <w:tmpl w:val="A1C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53"/>
    <w:rsid w:val="00041F8A"/>
    <w:rsid w:val="00045F2E"/>
    <w:rsid w:val="00055BBC"/>
    <w:rsid w:val="00073BF3"/>
    <w:rsid w:val="00073CE4"/>
    <w:rsid w:val="0007756E"/>
    <w:rsid w:val="00081B51"/>
    <w:rsid w:val="00090686"/>
    <w:rsid w:val="00094FD4"/>
    <w:rsid w:val="000A6E00"/>
    <w:rsid w:val="000C7293"/>
    <w:rsid w:val="000D3891"/>
    <w:rsid w:val="000E4583"/>
    <w:rsid w:val="000F3FE2"/>
    <w:rsid w:val="00140582"/>
    <w:rsid w:val="00144334"/>
    <w:rsid w:val="00173B36"/>
    <w:rsid w:val="00177BCB"/>
    <w:rsid w:val="001867BA"/>
    <w:rsid w:val="001E189E"/>
    <w:rsid w:val="001E5794"/>
    <w:rsid w:val="001F198D"/>
    <w:rsid w:val="001F3568"/>
    <w:rsid w:val="001F6D5E"/>
    <w:rsid w:val="00217454"/>
    <w:rsid w:val="002251C8"/>
    <w:rsid w:val="002334A7"/>
    <w:rsid w:val="0023600D"/>
    <w:rsid w:val="00241482"/>
    <w:rsid w:val="00244CB3"/>
    <w:rsid w:val="00261E7B"/>
    <w:rsid w:val="00272669"/>
    <w:rsid w:val="00276BD3"/>
    <w:rsid w:val="00290AFA"/>
    <w:rsid w:val="00293BB8"/>
    <w:rsid w:val="002954B8"/>
    <w:rsid w:val="002A4A92"/>
    <w:rsid w:val="002A6829"/>
    <w:rsid w:val="002B0852"/>
    <w:rsid w:val="002B240B"/>
    <w:rsid w:val="002C0662"/>
    <w:rsid w:val="002C1CA1"/>
    <w:rsid w:val="002D5478"/>
    <w:rsid w:val="002D63C5"/>
    <w:rsid w:val="002F0E69"/>
    <w:rsid w:val="002F7A07"/>
    <w:rsid w:val="002F7A18"/>
    <w:rsid w:val="00301346"/>
    <w:rsid w:val="00303CB7"/>
    <w:rsid w:val="0031745B"/>
    <w:rsid w:val="00320ECB"/>
    <w:rsid w:val="00344FC0"/>
    <w:rsid w:val="00377A0D"/>
    <w:rsid w:val="00382737"/>
    <w:rsid w:val="003B355A"/>
    <w:rsid w:val="003C0471"/>
    <w:rsid w:val="003C1D39"/>
    <w:rsid w:val="003E02DA"/>
    <w:rsid w:val="003E1692"/>
    <w:rsid w:val="003E7783"/>
    <w:rsid w:val="00442A0E"/>
    <w:rsid w:val="00443C70"/>
    <w:rsid w:val="004545D4"/>
    <w:rsid w:val="00471D3E"/>
    <w:rsid w:val="004A4C74"/>
    <w:rsid w:val="004B4539"/>
    <w:rsid w:val="004E0917"/>
    <w:rsid w:val="004E5226"/>
    <w:rsid w:val="004E6AB2"/>
    <w:rsid w:val="004E70E8"/>
    <w:rsid w:val="004F22FA"/>
    <w:rsid w:val="00514D7F"/>
    <w:rsid w:val="0052626D"/>
    <w:rsid w:val="005268AC"/>
    <w:rsid w:val="00535F87"/>
    <w:rsid w:val="00564622"/>
    <w:rsid w:val="005A3E0B"/>
    <w:rsid w:val="005B3227"/>
    <w:rsid w:val="005B570B"/>
    <w:rsid w:val="005D29C7"/>
    <w:rsid w:val="005E597D"/>
    <w:rsid w:val="005F0D17"/>
    <w:rsid w:val="005F5968"/>
    <w:rsid w:val="00620F27"/>
    <w:rsid w:val="0068094B"/>
    <w:rsid w:val="00686284"/>
    <w:rsid w:val="00694153"/>
    <w:rsid w:val="00696C6F"/>
    <w:rsid w:val="006E6031"/>
    <w:rsid w:val="0073402D"/>
    <w:rsid w:val="0074479D"/>
    <w:rsid w:val="0077332C"/>
    <w:rsid w:val="00792D43"/>
    <w:rsid w:val="007B30FE"/>
    <w:rsid w:val="007B7A61"/>
    <w:rsid w:val="007C59C5"/>
    <w:rsid w:val="007E1FA8"/>
    <w:rsid w:val="007E6083"/>
    <w:rsid w:val="0083298E"/>
    <w:rsid w:val="00855181"/>
    <w:rsid w:val="00861801"/>
    <w:rsid w:val="00877689"/>
    <w:rsid w:val="00882F23"/>
    <w:rsid w:val="008869FB"/>
    <w:rsid w:val="0089047A"/>
    <w:rsid w:val="00897C2B"/>
    <w:rsid w:val="008A1020"/>
    <w:rsid w:val="008A1250"/>
    <w:rsid w:val="008A1FCF"/>
    <w:rsid w:val="008B1112"/>
    <w:rsid w:val="008C78F5"/>
    <w:rsid w:val="008E2655"/>
    <w:rsid w:val="00911CBC"/>
    <w:rsid w:val="00914419"/>
    <w:rsid w:val="00916558"/>
    <w:rsid w:val="00962E61"/>
    <w:rsid w:val="00965139"/>
    <w:rsid w:val="009715A4"/>
    <w:rsid w:val="00986331"/>
    <w:rsid w:val="009A6667"/>
    <w:rsid w:val="009A667A"/>
    <w:rsid w:val="009B6916"/>
    <w:rsid w:val="009C460B"/>
    <w:rsid w:val="009C7105"/>
    <w:rsid w:val="009D4D83"/>
    <w:rsid w:val="009D586C"/>
    <w:rsid w:val="009D6B2C"/>
    <w:rsid w:val="00A01C97"/>
    <w:rsid w:val="00A041FF"/>
    <w:rsid w:val="00A122BB"/>
    <w:rsid w:val="00A163F8"/>
    <w:rsid w:val="00A37F9E"/>
    <w:rsid w:val="00A43F1D"/>
    <w:rsid w:val="00A6483B"/>
    <w:rsid w:val="00A65856"/>
    <w:rsid w:val="00A70B62"/>
    <w:rsid w:val="00A74E29"/>
    <w:rsid w:val="00AB7FE5"/>
    <w:rsid w:val="00AC1E5A"/>
    <w:rsid w:val="00B024C2"/>
    <w:rsid w:val="00B157C4"/>
    <w:rsid w:val="00B327CB"/>
    <w:rsid w:val="00B54AD3"/>
    <w:rsid w:val="00B62B99"/>
    <w:rsid w:val="00B643D0"/>
    <w:rsid w:val="00B676F3"/>
    <w:rsid w:val="00B71E93"/>
    <w:rsid w:val="00B87E22"/>
    <w:rsid w:val="00BA3E51"/>
    <w:rsid w:val="00BB3142"/>
    <w:rsid w:val="00BD6049"/>
    <w:rsid w:val="00BF409F"/>
    <w:rsid w:val="00C155FC"/>
    <w:rsid w:val="00C532FC"/>
    <w:rsid w:val="00C6119F"/>
    <w:rsid w:val="00C75D84"/>
    <w:rsid w:val="00C857CB"/>
    <w:rsid w:val="00CA066A"/>
    <w:rsid w:val="00CA45FB"/>
    <w:rsid w:val="00CA5CD9"/>
    <w:rsid w:val="00CF477E"/>
    <w:rsid w:val="00D04093"/>
    <w:rsid w:val="00D0794D"/>
    <w:rsid w:val="00D140DF"/>
    <w:rsid w:val="00D666BB"/>
    <w:rsid w:val="00D720DF"/>
    <w:rsid w:val="00D74B62"/>
    <w:rsid w:val="00D92ED4"/>
    <w:rsid w:val="00D94ABF"/>
    <w:rsid w:val="00DC15C5"/>
    <w:rsid w:val="00E20245"/>
    <w:rsid w:val="00E4379F"/>
    <w:rsid w:val="00E43BC6"/>
    <w:rsid w:val="00E65596"/>
    <w:rsid w:val="00E7793F"/>
    <w:rsid w:val="00EA0042"/>
    <w:rsid w:val="00EA2F99"/>
    <w:rsid w:val="00EB1D1B"/>
    <w:rsid w:val="00EF0527"/>
    <w:rsid w:val="00F01DB5"/>
    <w:rsid w:val="00F05F72"/>
    <w:rsid w:val="00F34A23"/>
    <w:rsid w:val="00F36875"/>
    <w:rsid w:val="00F51E3E"/>
    <w:rsid w:val="00F5367C"/>
    <w:rsid w:val="00F53B71"/>
    <w:rsid w:val="00F6035D"/>
    <w:rsid w:val="00F6143E"/>
    <w:rsid w:val="00F716E1"/>
    <w:rsid w:val="00F908C3"/>
    <w:rsid w:val="00F91753"/>
    <w:rsid w:val="00F94CCE"/>
    <w:rsid w:val="00FA6FCA"/>
    <w:rsid w:val="00FB1F01"/>
    <w:rsid w:val="00FB44F0"/>
    <w:rsid w:val="00FD1C7A"/>
    <w:rsid w:val="00FD4808"/>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AC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customStyle="1" w:styleId="normaltextrun">
    <w:name w:val="normaltextrun"/>
    <w:basedOn w:val="DefaultParagraphFont"/>
    <w:rsid w:val="00B327CB"/>
  </w:style>
  <w:style w:type="character" w:customStyle="1" w:styleId="eop">
    <w:name w:val="eop"/>
    <w:basedOn w:val="DefaultParagraphFont"/>
    <w:rsid w:val="00B327CB"/>
  </w:style>
  <w:style w:type="paragraph" w:styleId="NormalWeb">
    <w:name w:val="Normal (Web)"/>
    <w:basedOn w:val="Normal"/>
    <w:uiPriority w:val="99"/>
    <w:semiHidden/>
    <w:unhideWhenUsed/>
    <w:rsid w:val="00B327CB"/>
    <w:pPr>
      <w:spacing w:before="100" w:beforeAutospacing="1" w:after="100" w:afterAutospacing="1" w:line="240" w:lineRule="auto"/>
      <w:jc w:val="center"/>
    </w:pPr>
    <w:rPr>
      <w:rFonts w:ascii="Times New Roman" w:eastAsiaTheme="minorEastAsia" w:hAnsi="Times New Roman" w:cs="Times New Roman"/>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89725">
      <w:marLeft w:val="0"/>
      <w:marRight w:val="0"/>
      <w:marTop w:val="0"/>
      <w:marBottom w:val="0"/>
      <w:divBdr>
        <w:top w:val="none" w:sz="0" w:space="0" w:color="auto"/>
        <w:left w:val="none" w:sz="0" w:space="0" w:color="auto"/>
        <w:bottom w:val="none" w:sz="0" w:space="0" w:color="auto"/>
        <w:right w:val="none" w:sz="0" w:space="0" w:color="auto"/>
      </w:divBdr>
    </w:div>
    <w:div w:id="1060860747">
      <w:marLeft w:val="0"/>
      <w:marRight w:val="0"/>
      <w:marTop w:val="0"/>
      <w:marBottom w:val="0"/>
      <w:divBdr>
        <w:top w:val="none" w:sz="0" w:space="0" w:color="auto"/>
        <w:left w:val="none" w:sz="0" w:space="0" w:color="auto"/>
        <w:bottom w:val="none" w:sz="0" w:space="0" w:color="auto"/>
        <w:right w:val="none" w:sz="0" w:space="0" w:color="auto"/>
      </w:divBdr>
    </w:div>
    <w:div w:id="15922753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sv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codepen.io/saghosh8/project/editor/ALjdG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ghosh8/Codes/blob/master/HTML%20Code%20RESUME.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ana\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C3713F2022459B9F5BE8C7A277F182"/>
        <w:category>
          <w:name w:val="General"/>
          <w:gallery w:val="placeholder"/>
        </w:category>
        <w:types>
          <w:type w:val="bbPlcHdr"/>
        </w:types>
        <w:behaviors>
          <w:behavior w:val="content"/>
        </w:behaviors>
        <w:guid w:val="{C4D2477C-4024-47D3-8251-6CB8D3A35A0E}"/>
      </w:docPartPr>
      <w:docPartBody>
        <w:p w:rsidR="004E495A" w:rsidRDefault="00FF4A54">
          <w:pPr>
            <w:pStyle w:val="A8C3713F2022459B9F5BE8C7A277F182"/>
          </w:pPr>
          <w:r w:rsidRPr="00173B36">
            <w:t>CONTACT</w:t>
          </w:r>
        </w:p>
      </w:docPartBody>
    </w:docPart>
    <w:docPart>
      <w:docPartPr>
        <w:name w:val="178F06F0A01740A1A8099D6A6B0F9137"/>
        <w:category>
          <w:name w:val="General"/>
          <w:gallery w:val="placeholder"/>
        </w:category>
        <w:types>
          <w:type w:val="bbPlcHdr"/>
        </w:types>
        <w:behaviors>
          <w:behavior w:val="content"/>
        </w:behaviors>
        <w:guid w:val="{5840A1E6-3A4C-45F4-A2D2-CA006CACD7EA}"/>
      </w:docPartPr>
      <w:docPartBody>
        <w:p w:rsidR="004E495A" w:rsidRDefault="00FF4A54">
          <w:pPr>
            <w:pStyle w:val="178F06F0A01740A1A8099D6A6B0F9137"/>
          </w:pPr>
          <w:r w:rsidRPr="00173B36">
            <w:t>PROFILE</w:t>
          </w:r>
        </w:p>
      </w:docPartBody>
    </w:docPart>
    <w:docPart>
      <w:docPartPr>
        <w:name w:val="E4E64160DE9040F8B7D3B22B00255C8B"/>
        <w:category>
          <w:name w:val="General"/>
          <w:gallery w:val="placeholder"/>
        </w:category>
        <w:types>
          <w:type w:val="bbPlcHdr"/>
        </w:types>
        <w:behaviors>
          <w:behavior w:val="content"/>
        </w:behaviors>
        <w:guid w:val="{B09B9CD9-FF1A-4137-9C23-C491B5328F85}"/>
      </w:docPartPr>
      <w:docPartBody>
        <w:p w:rsidR="004E495A" w:rsidRDefault="00FF4A54">
          <w:pPr>
            <w:pStyle w:val="E4E64160DE9040F8B7D3B22B00255C8B"/>
          </w:pPr>
          <w:r w:rsidRPr="00173B36">
            <w:t>EXPERIENCE</w:t>
          </w:r>
        </w:p>
      </w:docPartBody>
    </w:docPart>
    <w:docPart>
      <w:docPartPr>
        <w:name w:val="3B4533BD99724E0EB8D45DA3DA7F365B"/>
        <w:category>
          <w:name w:val="General"/>
          <w:gallery w:val="placeholder"/>
        </w:category>
        <w:types>
          <w:type w:val="bbPlcHdr"/>
        </w:types>
        <w:behaviors>
          <w:behavior w:val="content"/>
        </w:behaviors>
        <w:guid w:val="{8CF1477C-1708-4920-9D89-722B515A56AD}"/>
      </w:docPartPr>
      <w:docPartBody>
        <w:p w:rsidR="004E495A" w:rsidRDefault="00FF4A54">
          <w:pPr>
            <w:pStyle w:val="3B4533BD99724E0EB8D45DA3DA7F365B"/>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C1F"/>
    <w:rsid w:val="00077CA5"/>
    <w:rsid w:val="0013122C"/>
    <w:rsid w:val="00195C1F"/>
    <w:rsid w:val="001E2AF1"/>
    <w:rsid w:val="004B48F9"/>
    <w:rsid w:val="004E495A"/>
    <w:rsid w:val="00534963"/>
    <w:rsid w:val="00534DFF"/>
    <w:rsid w:val="006C6EC0"/>
    <w:rsid w:val="009055A7"/>
    <w:rsid w:val="00A348E1"/>
    <w:rsid w:val="00AB47DD"/>
    <w:rsid w:val="00EC0A98"/>
    <w:rsid w:val="00F21CDE"/>
    <w:rsid w:val="00FF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F398711C84144BB68897F21D11DC8">
    <w:name w:val="DD5F398711C84144BB68897F21D11DC8"/>
  </w:style>
  <w:style w:type="paragraph" w:customStyle="1" w:styleId="2E79DDBF49954107A7889F5A397AE64F">
    <w:name w:val="2E79DDBF49954107A7889F5A397AE64F"/>
  </w:style>
  <w:style w:type="paragraph" w:customStyle="1" w:styleId="A8C3713F2022459B9F5BE8C7A277F182">
    <w:name w:val="A8C3713F2022459B9F5BE8C7A277F182"/>
  </w:style>
  <w:style w:type="paragraph" w:customStyle="1" w:styleId="BB599B4127CF4F7584D06012D289281C">
    <w:name w:val="BB599B4127CF4F7584D06012D289281C"/>
  </w:style>
  <w:style w:type="paragraph" w:customStyle="1" w:styleId="4CE0F8CA52424711B579EB5C153CD70E">
    <w:name w:val="4CE0F8CA52424711B579EB5C153CD70E"/>
  </w:style>
  <w:style w:type="paragraph" w:customStyle="1" w:styleId="FF3F7D52FE684365901E446489BFC093">
    <w:name w:val="FF3F7D52FE684365901E446489BFC093"/>
  </w:style>
  <w:style w:type="paragraph" w:customStyle="1" w:styleId="F714DB56157743E58DC0D5B7ED2A1A70">
    <w:name w:val="F714DB56157743E58DC0D5B7ED2A1A70"/>
  </w:style>
  <w:style w:type="paragraph" w:customStyle="1" w:styleId="178F06F0A01740A1A8099D6A6B0F9137">
    <w:name w:val="178F06F0A01740A1A8099D6A6B0F9137"/>
  </w:style>
  <w:style w:type="paragraph" w:customStyle="1" w:styleId="12ACC7CD4DBC429FAF6A7BB183F89C60">
    <w:name w:val="12ACC7CD4DBC429FAF6A7BB183F89C60"/>
  </w:style>
  <w:style w:type="paragraph" w:customStyle="1" w:styleId="3EBAF7DE228149FFB14E3C65515D39C3">
    <w:name w:val="3EBAF7DE228149FFB14E3C65515D39C3"/>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rPr>
  </w:style>
  <w:style w:type="paragraph" w:customStyle="1" w:styleId="D0D13E49E0E74387871CDC69F5BB4C47">
    <w:name w:val="D0D13E49E0E74387871CDC69F5BB4C47"/>
  </w:style>
  <w:style w:type="paragraph" w:customStyle="1" w:styleId="E4E64160DE9040F8B7D3B22B00255C8B">
    <w:name w:val="E4E64160DE9040F8B7D3B22B00255C8B"/>
  </w:style>
  <w:style w:type="paragraph" w:customStyle="1" w:styleId="2D62D2FDA76D47CDBE2E885E02D33440">
    <w:name w:val="2D62D2FDA76D47CDBE2E885E02D33440"/>
  </w:style>
  <w:style w:type="paragraph" w:customStyle="1" w:styleId="42DDB526C5B145A68879B0F93245A0F4">
    <w:name w:val="42DDB526C5B145A68879B0F93245A0F4"/>
  </w:style>
  <w:style w:type="paragraph" w:customStyle="1" w:styleId="5DD4D542DC864E939D613E83A5412CD6">
    <w:name w:val="5DD4D542DC864E939D613E83A5412CD6"/>
  </w:style>
  <w:style w:type="paragraph" w:customStyle="1" w:styleId="0F5976D67ABD413B88AF87A7CD357B5A">
    <w:name w:val="0F5976D67ABD413B88AF87A7CD357B5A"/>
  </w:style>
  <w:style w:type="paragraph" w:customStyle="1" w:styleId="773318C52EA44F97B61C3B6ABC5EC96E">
    <w:name w:val="773318C52EA44F97B61C3B6ABC5EC96E"/>
  </w:style>
  <w:style w:type="paragraph" w:customStyle="1" w:styleId="898069E4A2CF497ABF2B6D72AFC5C5CF">
    <w:name w:val="898069E4A2CF497ABF2B6D72AFC5C5CF"/>
  </w:style>
  <w:style w:type="paragraph" w:customStyle="1" w:styleId="D1D8DC0E50494351A259A432B110E218">
    <w:name w:val="D1D8DC0E50494351A259A432B110E218"/>
  </w:style>
  <w:style w:type="paragraph" w:customStyle="1" w:styleId="7E658D233273428C953398B2F72115A4">
    <w:name w:val="7E658D233273428C953398B2F72115A4"/>
  </w:style>
  <w:style w:type="paragraph" w:customStyle="1" w:styleId="C99B40F14C50481DBF625C0C59769D8E">
    <w:name w:val="C99B40F14C50481DBF625C0C59769D8E"/>
  </w:style>
  <w:style w:type="paragraph" w:customStyle="1" w:styleId="3B4533BD99724E0EB8D45DA3DA7F365B">
    <w:name w:val="3B4533BD99724E0EB8D45DA3DA7F365B"/>
  </w:style>
  <w:style w:type="paragraph" w:customStyle="1" w:styleId="C101FF13302C4610B305C2974880AF53">
    <w:name w:val="C101FF13302C4610B305C2974880AF53"/>
  </w:style>
  <w:style w:type="paragraph" w:customStyle="1" w:styleId="6F796900825640E9B865825C36AE421D">
    <w:name w:val="6F796900825640E9B865825C36AE421D"/>
  </w:style>
  <w:style w:type="paragraph" w:customStyle="1" w:styleId="66AFFE084808422DAB9A0C93A77810C7">
    <w:name w:val="66AFFE084808422DAB9A0C93A77810C7"/>
  </w:style>
  <w:style w:type="paragraph" w:customStyle="1" w:styleId="5930EAB4A51B4AAE91BB5C203D591551">
    <w:name w:val="5930EAB4A51B4AAE91BB5C203D591551"/>
  </w:style>
  <w:style w:type="paragraph" w:customStyle="1" w:styleId="BCDE14A931254C25BA5EEFC301A0D0B9">
    <w:name w:val="BCDE14A931254C25BA5EEFC301A0D0B9"/>
  </w:style>
  <w:style w:type="paragraph" w:customStyle="1" w:styleId="5DE52DCE511D4CB0B7461E1414846605">
    <w:name w:val="5DE52DCE511D4CB0B7461E1414846605"/>
  </w:style>
  <w:style w:type="paragraph" w:customStyle="1" w:styleId="A8E80AF331C545AA86EF75D5471E6F06">
    <w:name w:val="A8E80AF331C545AA86EF75D5471E6F06"/>
    <w:rsid w:val="00195C1F"/>
  </w:style>
  <w:style w:type="paragraph" w:customStyle="1" w:styleId="C95E435AB1554E799E447034D61A3B8C">
    <w:name w:val="C95E435AB1554E799E447034D61A3B8C"/>
    <w:rsid w:val="00195C1F"/>
  </w:style>
  <w:style w:type="paragraph" w:customStyle="1" w:styleId="EA65CAD93A574E4DA226CE361DE56974">
    <w:name w:val="EA65CAD93A574E4DA226CE361DE56974"/>
    <w:rsid w:val="00195C1F"/>
  </w:style>
  <w:style w:type="paragraph" w:customStyle="1" w:styleId="8D1D85D7F008457B98473C935E877559">
    <w:name w:val="8D1D85D7F008457B98473C935E877559"/>
    <w:rsid w:val="00195C1F"/>
  </w:style>
  <w:style w:type="paragraph" w:customStyle="1" w:styleId="FCCEDAE631FD4C7FA2BF853A478799A6">
    <w:name w:val="FCCEDAE631FD4C7FA2BF853A478799A6"/>
    <w:rsid w:val="00195C1F"/>
  </w:style>
  <w:style w:type="paragraph" w:customStyle="1" w:styleId="1EE20F3B289B40A888F57CCDF4C21809">
    <w:name w:val="1EE20F3B289B40A888F57CCDF4C21809"/>
    <w:rsid w:val="00195C1F"/>
  </w:style>
  <w:style w:type="paragraph" w:customStyle="1" w:styleId="0B497B2DB8674CE5B6E8C1703FA8C51F">
    <w:name w:val="0B497B2DB8674CE5B6E8C1703FA8C51F"/>
    <w:rsid w:val="00195C1F"/>
  </w:style>
  <w:style w:type="paragraph" w:customStyle="1" w:styleId="426B14669D2145F78C89C65643B9826A">
    <w:name w:val="426B14669D2145F78C89C65643B9826A"/>
    <w:rsid w:val="00195C1F"/>
  </w:style>
  <w:style w:type="paragraph" w:customStyle="1" w:styleId="FB9999A35AF046BA9C4B4386B3F53204">
    <w:name w:val="FB9999A35AF046BA9C4B4386B3F53204"/>
    <w:rsid w:val="00195C1F"/>
  </w:style>
  <w:style w:type="paragraph" w:customStyle="1" w:styleId="A5BE8AF0AB4C49A6ACD23BB04F757621">
    <w:name w:val="A5BE8AF0AB4C49A6ACD23BB04F757621"/>
    <w:rsid w:val="00195C1F"/>
  </w:style>
  <w:style w:type="paragraph" w:customStyle="1" w:styleId="BC7CCD6389A04AE494BFB6DED997DBEE">
    <w:name w:val="BC7CCD6389A04AE494BFB6DED997DBEE"/>
    <w:rsid w:val="00195C1F"/>
  </w:style>
  <w:style w:type="paragraph" w:customStyle="1" w:styleId="F9490F8D8B734297ACE0B294F9816319">
    <w:name w:val="F9490F8D8B734297ACE0B294F9816319"/>
    <w:rsid w:val="00195C1F"/>
  </w:style>
  <w:style w:type="paragraph" w:customStyle="1" w:styleId="81D0BB0F52194EDD8A88DE7F38E75D97">
    <w:name w:val="81D0BB0F52194EDD8A88DE7F38E75D97"/>
    <w:rsid w:val="004E495A"/>
  </w:style>
  <w:style w:type="paragraph" w:customStyle="1" w:styleId="AB410AE3B50B442A80F6A84C4FB4A1C1">
    <w:name w:val="AB410AE3B50B442A80F6A84C4FB4A1C1"/>
    <w:rsid w:val="004E49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347789-F7D7-45F9-9BE5-C2D85ECB1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2020-09-13T04:10:00Z</dcterms:created>
  <dcterms:modified xsi:type="dcterms:W3CDTF">2020-09-23T07:03:00Z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